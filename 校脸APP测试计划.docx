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83" w:rsidRDefault="002E1D83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:rsidR="002E1D83" w:rsidRDefault="002E1D83">
      <w:pPr>
        <w:spacing w:before="240"/>
        <w:rPr>
          <w:rFonts w:ascii="楷体_GB2312"/>
          <w:color w:val="000000"/>
        </w:rPr>
      </w:pPr>
    </w:p>
    <w:p w:rsidR="002E1D83" w:rsidRDefault="002E1D83">
      <w:pPr>
        <w:spacing w:before="240"/>
        <w:rPr>
          <w:rFonts w:ascii="楷体_GB2312"/>
          <w:color w:val="000000"/>
        </w:rPr>
      </w:pPr>
    </w:p>
    <w:p w:rsidR="002E1D83" w:rsidRDefault="002E1D83">
      <w:pPr>
        <w:spacing w:before="240"/>
        <w:rPr>
          <w:rFonts w:ascii="楷体_GB2312"/>
          <w:color w:val="000000"/>
        </w:rPr>
      </w:pPr>
    </w:p>
    <w:p w:rsidR="002E1D83" w:rsidRDefault="002E1D83">
      <w:pPr>
        <w:spacing w:before="240"/>
        <w:rPr>
          <w:rFonts w:ascii="楷体_GB2312"/>
          <w:color w:val="000000"/>
        </w:rPr>
      </w:pPr>
    </w:p>
    <w:p w:rsidR="002E1D83" w:rsidRDefault="002E1D83">
      <w:pPr>
        <w:spacing w:before="240"/>
        <w:rPr>
          <w:rFonts w:ascii="楷体_GB2312"/>
          <w:color w:val="000000"/>
        </w:rPr>
      </w:pPr>
    </w:p>
    <w:p w:rsidR="00166A68" w:rsidRPr="00166A68" w:rsidRDefault="00C51144" w:rsidP="00166A68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校脸APP</w:t>
      </w:r>
    </w:p>
    <w:p w:rsidR="002E1D83" w:rsidRDefault="002E1D83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2E1D83" w:rsidRDefault="002E1D83" w:rsidP="00730F60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2E1D83" w:rsidRDefault="004C75F9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:rsidR="002E1D83" w:rsidRDefault="002E1D83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2E1D83" w:rsidRDefault="002E1D83">
      <w:pPr>
        <w:rPr>
          <w:rFonts w:ascii="黑体" w:eastAsia="黑体"/>
          <w:color w:val="000000"/>
          <w:sz w:val="30"/>
        </w:rPr>
      </w:pPr>
    </w:p>
    <w:p w:rsidR="002E1D83" w:rsidRDefault="002E1D83">
      <w:pPr>
        <w:rPr>
          <w:rFonts w:eastAsia="黑体"/>
          <w:color w:val="000000"/>
        </w:rPr>
        <w:sectPr w:rsidR="002E1D83" w:rsidSect="0028509A">
          <w:headerReference w:type="default" r:id="rId8"/>
          <w:footerReference w:type="even" r:id="rId9"/>
          <w:headerReference w:type="first" r:id="rId10"/>
          <w:pgSz w:w="11906" w:h="16838" w:code="9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780"/>
      </w:tblGrid>
      <w:tr w:rsidR="002E1D83" w:rsidTr="004C75F9">
        <w:trPr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2E1D83" w:rsidRDefault="00C51144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杜雪</w:t>
            </w:r>
          </w:p>
        </w:tc>
      </w:tr>
      <w:tr w:rsidR="002E1D83" w:rsidTr="004C75F9">
        <w:trPr>
          <w:trHeight w:val="343"/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2E1D83" w:rsidRDefault="004C75F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</w:t>
            </w:r>
            <w:r w:rsidR="00C51144">
              <w:rPr>
                <w:rFonts w:hint="eastAsia"/>
                <w:bCs/>
                <w:sz w:val="21"/>
              </w:rPr>
              <w:t>017.5.11</w:t>
            </w:r>
          </w:p>
        </w:tc>
      </w:tr>
      <w:tr w:rsidR="002E1D83" w:rsidTr="004C75F9">
        <w:trPr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2E1D83" w:rsidRDefault="004C75F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2E1D83" w:rsidTr="004C75F9">
        <w:trPr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2E1D83" w:rsidRDefault="004C75F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 w:rsidR="002E1D83" w:rsidTr="004C75F9">
        <w:trPr>
          <w:trHeight w:val="238"/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2E1D83" w:rsidRDefault="004C75F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2E1D83" w:rsidTr="004C75F9">
        <w:trPr>
          <w:trHeight w:val="238"/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2E1D83" w:rsidRDefault="004C75F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2E1D83" w:rsidTr="004C75F9">
        <w:trPr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2E1D83" w:rsidRDefault="004C75F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测试组</w:t>
            </w:r>
          </w:p>
        </w:tc>
      </w:tr>
      <w:tr w:rsidR="002E1D83" w:rsidTr="004C75F9">
        <w:trPr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 w:rsidR="002E1D83" w:rsidRDefault="004C75F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2E1D83" w:rsidTr="004C75F9">
        <w:trPr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2E1D83" w:rsidRDefault="00C51144" w:rsidP="00B0591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杜雪</w:t>
            </w:r>
            <w:r>
              <w:rPr>
                <w:rFonts w:hint="eastAsia"/>
                <w:bCs/>
                <w:sz w:val="21"/>
              </w:rPr>
              <w:t>,</w:t>
            </w:r>
            <w:r>
              <w:rPr>
                <w:rFonts w:hint="eastAsia"/>
                <w:bCs/>
                <w:sz w:val="21"/>
              </w:rPr>
              <w:t>杨晨</w:t>
            </w:r>
            <w:r>
              <w:rPr>
                <w:rFonts w:hint="eastAsia"/>
                <w:bCs/>
                <w:sz w:val="21"/>
              </w:rPr>
              <w:t>,</w:t>
            </w:r>
            <w:r>
              <w:rPr>
                <w:rFonts w:hint="eastAsia"/>
                <w:bCs/>
                <w:sz w:val="21"/>
              </w:rPr>
              <w:t>贾朔</w:t>
            </w:r>
            <w:r>
              <w:rPr>
                <w:rFonts w:hint="eastAsia"/>
                <w:bCs/>
                <w:sz w:val="21"/>
              </w:rPr>
              <w:t>,</w:t>
            </w:r>
            <w:r>
              <w:rPr>
                <w:rFonts w:hint="eastAsia"/>
                <w:bCs/>
                <w:sz w:val="21"/>
              </w:rPr>
              <w:t>刘子正</w:t>
            </w:r>
            <w:r>
              <w:rPr>
                <w:rFonts w:hint="eastAsia"/>
                <w:bCs/>
                <w:sz w:val="21"/>
              </w:rPr>
              <w:t>,</w:t>
            </w:r>
            <w:r>
              <w:rPr>
                <w:rFonts w:hint="eastAsia"/>
                <w:bCs/>
                <w:sz w:val="21"/>
              </w:rPr>
              <w:t>周来鹏</w:t>
            </w:r>
            <w:r>
              <w:rPr>
                <w:rFonts w:hint="eastAsia"/>
                <w:bCs/>
                <w:sz w:val="21"/>
              </w:rPr>
              <w:t>,</w:t>
            </w:r>
            <w:r>
              <w:rPr>
                <w:rFonts w:hint="eastAsia"/>
                <w:bCs/>
                <w:sz w:val="21"/>
              </w:rPr>
              <w:t>杜晓迪</w:t>
            </w:r>
          </w:p>
        </w:tc>
      </w:tr>
    </w:tbl>
    <w:p w:rsidR="002E1D83" w:rsidRDefault="002E1D83">
      <w:pPr>
        <w:jc w:val="center"/>
        <w:outlineLvl w:val="0"/>
        <w:rPr>
          <w:bCs/>
          <w:color w:val="000000"/>
          <w:sz w:val="30"/>
        </w:rPr>
      </w:pPr>
    </w:p>
    <w:p w:rsidR="002E1D83" w:rsidRDefault="002E1D83">
      <w:pPr>
        <w:jc w:val="center"/>
        <w:outlineLvl w:val="0"/>
        <w:rPr>
          <w:b/>
          <w:color w:val="000000"/>
          <w:sz w:val="30"/>
        </w:rPr>
      </w:pPr>
    </w:p>
    <w:p w:rsidR="002E1D83" w:rsidRDefault="002E1D83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0" w:type="auto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2E1D83" w:rsidTr="004C75F9">
        <w:tc>
          <w:tcPr>
            <w:tcW w:w="591" w:type="dxa"/>
            <w:vAlign w:val="center"/>
          </w:tcPr>
          <w:p w:rsidR="002E1D83" w:rsidRDefault="002E1D83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2E1D83" w:rsidRDefault="002E1D8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2E1D83" w:rsidRDefault="002E1D83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2E1D83" w:rsidRDefault="002E1D8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2E1D83" w:rsidRDefault="002E1D8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2E1D83" w:rsidRDefault="002E1D83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2E1D83" w:rsidRDefault="002E1D83" w:rsidP="004C75F9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2E1D83" w:rsidRDefault="002E1D83" w:rsidP="002E1D83">
      <w:pPr>
        <w:numPr>
          <w:ilvl w:val="0"/>
          <w:numId w:val="1"/>
        </w:numPr>
        <w:tabs>
          <w:tab w:val="clear" w:pos="425"/>
          <w:tab w:val="num" w:pos="665"/>
        </w:tabs>
        <w:ind w:left="665"/>
        <w:rPr>
          <w:b/>
          <w:color w:val="000000"/>
          <w:sz w:val="36"/>
        </w:rPr>
        <w:sectPr w:rsidR="002E1D83" w:rsidSect="0028509A">
          <w:footerReference w:type="first" r:id="rId11"/>
          <w:pgSz w:w="11906" w:h="16838" w:code="9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2E1D83" w:rsidRDefault="002E1D83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472156533"/>
    <w:bookmarkStart w:id="1" w:name="_Toc5611542"/>
    <w:bookmarkStart w:id="2" w:name="_Toc7841668"/>
    <w:bookmarkStart w:id="3" w:name="_Toc7841916"/>
    <w:bookmarkStart w:id="4" w:name="_Toc7842076"/>
    <w:p w:rsidR="004272CB" w:rsidRDefault="00CA445A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 w:rsidR="002E1D83"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 w:rsidR="004272CB">
        <w:rPr>
          <w:noProof/>
        </w:rPr>
        <w:t>1</w:t>
      </w:r>
      <w:r w:rsidR="004272CB"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 w:rsidR="004272CB">
        <w:rPr>
          <w:rFonts w:hint="eastAsia"/>
          <w:noProof/>
        </w:rPr>
        <w:t>目的</w:t>
      </w:r>
      <w:r w:rsidR="004272CB">
        <w:rPr>
          <w:noProof/>
        </w:rPr>
        <w:tab/>
      </w:r>
      <w:r>
        <w:rPr>
          <w:noProof/>
        </w:rPr>
        <w:fldChar w:fldCharType="begin"/>
      </w:r>
      <w:r w:rsidR="004272CB">
        <w:rPr>
          <w:noProof/>
        </w:rPr>
        <w:instrText xml:space="preserve"> PAGEREF _Toc232815735 \h </w:instrText>
      </w:r>
      <w:r>
        <w:rPr>
          <w:noProof/>
        </w:rPr>
      </w:r>
      <w:r>
        <w:rPr>
          <w:noProof/>
        </w:rPr>
        <w:fldChar w:fldCharType="separate"/>
      </w:r>
      <w:r w:rsidR="004272CB">
        <w:rPr>
          <w:noProof/>
        </w:rPr>
        <w:t>1</w:t>
      </w:r>
      <w:r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测试目标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_Toc232815736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术语与缩略语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_Toc232815737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参考与引用文档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_Toc232815738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:rsidR="004272CB" w:rsidRPr="000918F0" w:rsidRDefault="004272CB" w:rsidP="000918F0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测试计划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_Toc232815739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 w:rsidR="000918F0">
        <w:rPr>
          <w:noProof/>
        </w:rPr>
        <w:t>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测试资源</w:t>
      </w:r>
      <w:r>
        <w:rPr>
          <w:noProof/>
        </w:rPr>
        <w:tab/>
      </w:r>
      <w:r w:rsidR="00DE03EB">
        <w:rPr>
          <w:noProof/>
        </w:rPr>
        <w:t>1</w:t>
      </w:r>
    </w:p>
    <w:p w:rsidR="004272CB" w:rsidRDefault="000918F0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 w:rsidR="004272CB"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 w:rsidR="004272CB">
        <w:rPr>
          <w:rFonts w:hint="eastAsia"/>
          <w:noProof/>
        </w:rPr>
        <w:t>测试进度</w:t>
      </w:r>
      <w:r w:rsidR="004272CB">
        <w:rPr>
          <w:noProof/>
        </w:rPr>
        <w:tab/>
      </w:r>
      <w:r w:rsidR="00CA445A">
        <w:rPr>
          <w:noProof/>
        </w:rPr>
        <w:fldChar w:fldCharType="begin"/>
      </w:r>
      <w:r w:rsidR="004272CB">
        <w:rPr>
          <w:noProof/>
        </w:rPr>
        <w:instrText xml:space="preserve"> PAGEREF _Toc232815744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 w:rsidR="004272CB">
        <w:rPr>
          <w:noProof/>
        </w:rPr>
        <w:t>2</w:t>
      </w:r>
      <w:r w:rsidR="00CA445A">
        <w:rPr>
          <w:noProof/>
        </w:rPr>
        <w:fldChar w:fldCharType="end"/>
      </w:r>
    </w:p>
    <w:p w:rsidR="004272CB" w:rsidRDefault="000918F0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 w:rsidR="004272CB"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 w:rsidR="004272CB">
        <w:rPr>
          <w:rFonts w:hint="eastAsia"/>
          <w:noProof/>
        </w:rPr>
        <w:t>通过准则</w:t>
      </w:r>
      <w:r w:rsidR="004272CB">
        <w:rPr>
          <w:noProof/>
        </w:rPr>
        <w:tab/>
      </w:r>
      <w:r w:rsidR="00CA445A">
        <w:rPr>
          <w:noProof/>
        </w:rPr>
        <w:fldChar w:fldCharType="begin"/>
      </w:r>
      <w:r w:rsidR="004272CB">
        <w:rPr>
          <w:noProof/>
        </w:rPr>
        <w:instrText xml:space="preserve"> PAGEREF _Toc232815745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 w:rsidR="004272CB">
        <w:rPr>
          <w:noProof/>
        </w:rPr>
        <w:t>2</w:t>
      </w:r>
      <w:r w:rsidR="00CA445A">
        <w:rPr>
          <w:noProof/>
        </w:rPr>
        <w:fldChar w:fldCharType="end"/>
      </w:r>
    </w:p>
    <w:p w:rsidR="004272CB" w:rsidRDefault="004272CB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测试方案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_Toc232815746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3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_Toc232815747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3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测试范围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_Toc232815748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3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测试风险分析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_Toc232815749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测试方法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_Toc232815750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:rsidR="002E1D83" w:rsidRDefault="00CA445A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2E1D83" w:rsidSect="0028509A">
          <w:headerReference w:type="default" r:id="rId12"/>
          <w:footerReference w:type="default" r:id="rId13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2E1D83" w:rsidRDefault="002E1D83" w:rsidP="00515767">
      <w:pPr>
        <w:pStyle w:val="1"/>
      </w:pPr>
      <w:bookmarkStart w:id="5" w:name="_Toc232815735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:rsidR="002E1D83" w:rsidRDefault="00130477" w:rsidP="00B8023F">
      <w:pPr>
        <w:pStyle w:val="2"/>
      </w:pPr>
      <w:bookmarkStart w:id="6" w:name="_Toc232815736"/>
      <w:r>
        <w:rPr>
          <w:rFonts w:hint="eastAsia"/>
        </w:rPr>
        <w:t>测试</w:t>
      </w:r>
      <w:r w:rsidR="002E1D83">
        <w:rPr>
          <w:rFonts w:hint="eastAsia"/>
        </w:rPr>
        <w:t>目标</w:t>
      </w:r>
      <w:bookmarkEnd w:id="6"/>
    </w:p>
    <w:p w:rsidR="002E1D83" w:rsidRPr="004C75F9" w:rsidRDefault="004C75F9">
      <w:pPr>
        <w:spacing w:line="300" w:lineRule="auto"/>
        <w:ind w:firstLine="425"/>
        <w:rPr>
          <w:rFonts w:ascii="黑体"/>
        </w:rPr>
      </w:pPr>
      <w:r w:rsidRPr="004C75F9">
        <w:rPr>
          <w:rFonts w:hint="eastAsia"/>
        </w:rPr>
        <w:t>本次</w:t>
      </w:r>
      <w:r w:rsidR="002E1D83" w:rsidRPr="004C75F9">
        <w:rPr>
          <w:rFonts w:hint="eastAsia"/>
        </w:rPr>
        <w:t>测试</w:t>
      </w:r>
      <w:r>
        <w:rPr>
          <w:rFonts w:hint="eastAsia"/>
        </w:rPr>
        <w:t>主要是</w:t>
      </w:r>
      <w:r w:rsidR="002E1D83" w:rsidRPr="004C75F9">
        <w:rPr>
          <w:rFonts w:hint="eastAsia"/>
        </w:rPr>
        <w:t>是系统测试中的功能测试，</w:t>
      </w:r>
      <w:r>
        <w:rPr>
          <w:rFonts w:hint="eastAsia"/>
        </w:rPr>
        <w:t>对</w:t>
      </w:r>
      <w:r w:rsidR="00C51144">
        <w:rPr>
          <w:rFonts w:hint="eastAsia"/>
        </w:rPr>
        <w:t>校脸</w:t>
      </w:r>
      <w:r w:rsidR="00C51144">
        <w:rPr>
          <w:rFonts w:hint="eastAsia"/>
        </w:rPr>
        <w:t>APP</w:t>
      </w:r>
      <w:r>
        <w:rPr>
          <w:rFonts w:hint="eastAsia"/>
        </w:rPr>
        <w:t>的</w:t>
      </w:r>
      <w:r w:rsidR="002E1D83" w:rsidRPr="004C75F9">
        <w:rPr>
          <w:rFonts w:hint="eastAsia"/>
        </w:rPr>
        <w:t>功能进行测试，验证</w:t>
      </w:r>
      <w:r w:rsidR="00C51144">
        <w:rPr>
          <w:rFonts w:hint="eastAsia"/>
        </w:rPr>
        <w:t>校脸</w:t>
      </w:r>
      <w:r>
        <w:rPr>
          <w:rFonts w:hint="eastAsia"/>
        </w:rPr>
        <w:t>中体现的</w:t>
      </w:r>
      <w:r w:rsidR="002E1D83" w:rsidRPr="004C75F9">
        <w:rPr>
          <w:rFonts w:hint="eastAsia"/>
        </w:rPr>
        <w:t>功能是否正确实现，</w:t>
      </w:r>
      <w:r>
        <w:rPr>
          <w:rFonts w:hint="eastAsia"/>
        </w:rPr>
        <w:t>本次测试大致需要</w:t>
      </w:r>
      <w:r w:rsidR="00C51144">
        <w:rPr>
          <w:rFonts w:hint="eastAsia"/>
        </w:rPr>
        <w:t>九</w:t>
      </w:r>
      <w:r>
        <w:rPr>
          <w:rFonts w:hint="eastAsia"/>
        </w:rPr>
        <w:t>周时间，测试报告递交时间为第</w:t>
      </w:r>
      <w:r w:rsidR="00C51144">
        <w:rPr>
          <w:rFonts w:hint="eastAsia"/>
        </w:rPr>
        <w:t>八</w:t>
      </w:r>
      <w:r>
        <w:rPr>
          <w:rFonts w:hint="eastAsia"/>
        </w:rPr>
        <w:t>周，预计整体软件测试结束时间为第</w:t>
      </w:r>
      <w:r w:rsidR="00C51144">
        <w:rPr>
          <w:rFonts w:hint="eastAsia"/>
        </w:rPr>
        <w:t>八</w:t>
      </w:r>
      <w:r>
        <w:rPr>
          <w:rFonts w:hint="eastAsia"/>
        </w:rPr>
        <w:t>周。</w:t>
      </w:r>
    </w:p>
    <w:p w:rsidR="002E1D83" w:rsidRDefault="002E1D83">
      <w:pPr>
        <w:pStyle w:val="2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 w:rsidR="002E1D83" w:rsidRPr="00A43A72" w:rsidRDefault="002E1D83">
      <w:pPr>
        <w:spacing w:line="300" w:lineRule="auto"/>
        <w:ind w:left="567"/>
      </w:pPr>
      <w:r w:rsidRPr="00A43A72">
        <w:rPr>
          <w:rFonts w:hint="eastAsia"/>
        </w:rPr>
        <w:t>参考资料包括：</w:t>
      </w:r>
    </w:p>
    <w:p w:rsidR="00166A68" w:rsidRPr="00166A68" w:rsidRDefault="00166A68" w:rsidP="00166A68">
      <w:pPr>
        <w:pStyle w:val="ad"/>
        <w:numPr>
          <w:ilvl w:val="0"/>
          <w:numId w:val="50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 w:rsidRPr="00166A68">
        <w:rPr>
          <w:rFonts w:ascii="宋体" w:hAnsi="宋体" w:hint="eastAsia"/>
          <w:szCs w:val="21"/>
        </w:rPr>
        <w:t>《</w:t>
      </w:r>
      <w:r w:rsidR="00C51144">
        <w:rPr>
          <w:rFonts w:ascii="宋体" w:hAnsi="宋体" w:hint="eastAsia"/>
          <w:szCs w:val="21"/>
        </w:rPr>
        <w:t>校脸需求说明书v1.0.</w:t>
      </w:r>
      <w:r w:rsidR="00C51144">
        <w:rPr>
          <w:rFonts w:ascii="宋体" w:hAnsi="宋体"/>
          <w:szCs w:val="21"/>
        </w:rPr>
        <w:t>docx</w:t>
      </w:r>
      <w:r w:rsidRPr="00166A68">
        <w:rPr>
          <w:rFonts w:ascii="宋体" w:hAnsi="宋体" w:hint="eastAsia"/>
          <w:szCs w:val="21"/>
        </w:rPr>
        <w:t>》</w:t>
      </w:r>
    </w:p>
    <w:p w:rsidR="00166A68" w:rsidRPr="00166A68" w:rsidRDefault="00166A68" w:rsidP="00166A68">
      <w:pPr>
        <w:pStyle w:val="ad"/>
        <w:numPr>
          <w:ilvl w:val="0"/>
          <w:numId w:val="50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 w:rsidRPr="00166A68">
        <w:rPr>
          <w:rFonts w:ascii="宋体" w:hAnsi="宋体" w:hint="eastAsia"/>
          <w:szCs w:val="21"/>
        </w:rPr>
        <w:t>《</w:t>
      </w:r>
      <w:r w:rsidR="00C51144">
        <w:rPr>
          <w:rFonts w:ascii="宋体" w:hAnsi="宋体" w:hint="eastAsia"/>
          <w:szCs w:val="21"/>
        </w:rPr>
        <w:t>校脸</w:t>
      </w:r>
      <w:r w:rsidR="00C51144">
        <w:rPr>
          <w:rFonts w:ascii="宋体" w:hAnsi="宋体"/>
          <w:szCs w:val="21"/>
        </w:rPr>
        <w:t>接口开发文档</w:t>
      </w:r>
      <w:r w:rsidR="00C51144">
        <w:rPr>
          <w:rFonts w:ascii="宋体" w:hAnsi="宋体" w:hint="eastAsia"/>
          <w:szCs w:val="21"/>
        </w:rPr>
        <w:t>.docx</w:t>
      </w:r>
      <w:r w:rsidRPr="00166A68">
        <w:rPr>
          <w:rFonts w:ascii="宋体" w:hAnsi="宋体" w:hint="eastAsia"/>
          <w:szCs w:val="21"/>
        </w:rPr>
        <w:t>》</w:t>
      </w:r>
    </w:p>
    <w:p w:rsidR="00B8023F" w:rsidRPr="00A43A72" w:rsidRDefault="00B8023F" w:rsidP="00B8023F">
      <w:pPr>
        <w:pStyle w:val="2"/>
        <w:tabs>
          <w:tab w:val="clear" w:pos="525"/>
        </w:tabs>
      </w:pPr>
      <w:r w:rsidRPr="00A43A72">
        <w:rPr>
          <w:rFonts w:hint="eastAsia"/>
        </w:rPr>
        <w:t>测试提交文档</w:t>
      </w:r>
    </w:p>
    <w:p w:rsidR="00B8023F" w:rsidRPr="00A43A72" w:rsidRDefault="00B8023F" w:rsidP="00B8023F">
      <w:pPr>
        <w:spacing w:line="300" w:lineRule="auto"/>
        <w:ind w:left="525"/>
      </w:pPr>
      <w:r w:rsidRPr="00A43A72">
        <w:rPr>
          <w:rFonts w:hint="eastAsia"/>
        </w:rPr>
        <w:t>在测试阶段结束后，可提交的文档</w:t>
      </w:r>
      <w:r w:rsidR="00A43A72" w:rsidRPr="00A43A72">
        <w:rPr>
          <w:rFonts w:hint="eastAsia"/>
        </w:rPr>
        <w:t>有：</w:t>
      </w:r>
    </w:p>
    <w:p w:rsidR="004E3BBC" w:rsidRPr="00A43A72" w:rsidRDefault="004E3BBC" w:rsidP="00B8023F">
      <w:pPr>
        <w:spacing w:line="300" w:lineRule="auto"/>
        <w:ind w:left="525"/>
      </w:pPr>
      <w:r w:rsidRPr="00A43A72">
        <w:rPr>
          <w:rFonts w:hint="eastAsia"/>
        </w:rPr>
        <w:t>《测试计划》</w:t>
      </w:r>
    </w:p>
    <w:p w:rsidR="004E3BBC" w:rsidRPr="00A43A72" w:rsidRDefault="004E3BBC" w:rsidP="00B8023F">
      <w:pPr>
        <w:spacing w:line="300" w:lineRule="auto"/>
        <w:ind w:left="525"/>
      </w:pPr>
      <w:r w:rsidRPr="00A43A72">
        <w:rPr>
          <w:rFonts w:hint="eastAsia"/>
        </w:rPr>
        <w:t>《测试计划评审文档》</w:t>
      </w:r>
    </w:p>
    <w:p w:rsidR="004E3BBC" w:rsidRPr="00A43A72" w:rsidRDefault="004E3BBC" w:rsidP="00C51144">
      <w:pPr>
        <w:spacing w:line="300" w:lineRule="auto"/>
        <w:ind w:left="525"/>
      </w:pPr>
      <w:r w:rsidRPr="00A43A72">
        <w:rPr>
          <w:rFonts w:hint="eastAsia"/>
        </w:rPr>
        <w:t>《测试报告》</w:t>
      </w:r>
    </w:p>
    <w:p w:rsidR="002E1D83" w:rsidRDefault="002E1D83" w:rsidP="00515767">
      <w:pPr>
        <w:pStyle w:val="1"/>
      </w:pPr>
      <w:bookmarkStart w:id="8" w:name="_Toc232815739"/>
      <w:r>
        <w:rPr>
          <w:rFonts w:hint="eastAsia"/>
        </w:rPr>
        <w:t>测试计划</w:t>
      </w:r>
      <w:bookmarkEnd w:id="8"/>
    </w:p>
    <w:p w:rsidR="00446BE5" w:rsidRPr="003A6CB8" w:rsidRDefault="00446BE5" w:rsidP="00446BE5">
      <w:pPr>
        <w:pStyle w:val="2"/>
      </w:pPr>
      <w:bookmarkStart w:id="9" w:name="_Toc232815743"/>
      <w:r w:rsidRPr="003A6CB8">
        <w:rPr>
          <w:rFonts w:hint="eastAsia"/>
        </w:rPr>
        <w:t>测试资源</w:t>
      </w:r>
      <w:bookmarkEnd w:id="9"/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1859"/>
        <w:gridCol w:w="5324"/>
      </w:tblGrid>
      <w:tr w:rsidR="00CA0A29" w:rsidRPr="003A6CB8" w:rsidTr="003E7059">
        <w:tc>
          <w:tcPr>
            <w:tcW w:w="1812" w:type="dxa"/>
          </w:tcPr>
          <w:p w:rsidR="00CA0A29" w:rsidRPr="003A6CB8" w:rsidRDefault="00CA0A29" w:rsidP="00AF00C6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角色</w:t>
            </w:r>
          </w:p>
        </w:tc>
        <w:tc>
          <w:tcPr>
            <w:tcW w:w="1859" w:type="dxa"/>
          </w:tcPr>
          <w:p w:rsidR="00CA0A29" w:rsidRPr="003A6CB8" w:rsidRDefault="00CA0A29" w:rsidP="00AF00C6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人员</w:t>
            </w:r>
          </w:p>
        </w:tc>
        <w:tc>
          <w:tcPr>
            <w:tcW w:w="5324" w:type="dxa"/>
          </w:tcPr>
          <w:p w:rsidR="00CA0A29" w:rsidRPr="003A6CB8" w:rsidRDefault="00CA0A29" w:rsidP="00AF00C6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职责</w:t>
            </w:r>
          </w:p>
        </w:tc>
      </w:tr>
      <w:tr w:rsidR="00CA0A29" w:rsidRPr="003A6CB8" w:rsidTr="003E7059">
        <w:tc>
          <w:tcPr>
            <w:tcW w:w="1812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项目经理</w:t>
            </w:r>
          </w:p>
        </w:tc>
        <w:tc>
          <w:tcPr>
            <w:tcW w:w="1859" w:type="dxa"/>
          </w:tcPr>
          <w:p w:rsidR="00CA0A29" w:rsidRPr="003A6CB8" w:rsidRDefault="003E7059" w:rsidP="00AF00C6">
            <w:pPr>
              <w:pStyle w:val="31"/>
              <w:ind w:left="0"/>
            </w:pPr>
            <w:r>
              <w:rPr>
                <w:rFonts w:hint="eastAsia"/>
              </w:rPr>
              <w:t>xxxx</w:t>
            </w:r>
          </w:p>
        </w:tc>
        <w:tc>
          <w:tcPr>
            <w:tcW w:w="5324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负责协调总体的进度，检查测试的进度，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的数量，督促项目组修改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</w:t>
            </w:r>
            <w:r w:rsidR="00644170" w:rsidRPr="003A6CB8">
              <w:rPr>
                <w:rFonts w:hint="eastAsia"/>
              </w:rPr>
              <w:t>，明确项目的需求</w:t>
            </w:r>
          </w:p>
        </w:tc>
      </w:tr>
      <w:tr w:rsidR="00CA0A29" w:rsidRPr="003A6CB8" w:rsidTr="003E7059">
        <w:tc>
          <w:tcPr>
            <w:tcW w:w="1812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软件经理</w:t>
            </w:r>
          </w:p>
        </w:tc>
        <w:tc>
          <w:tcPr>
            <w:tcW w:w="1859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xxxx</w:t>
            </w:r>
          </w:p>
        </w:tc>
        <w:tc>
          <w:tcPr>
            <w:tcW w:w="5324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负责协调开发人员修改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</w:t>
            </w:r>
            <w:r w:rsidR="00644170" w:rsidRPr="003A6CB8">
              <w:rPr>
                <w:rFonts w:hint="eastAsia"/>
              </w:rPr>
              <w:t>，明确项目的需求</w:t>
            </w:r>
          </w:p>
        </w:tc>
      </w:tr>
      <w:tr w:rsidR="00CA0A29" w:rsidRPr="003A6CB8" w:rsidTr="003E7059">
        <w:tc>
          <w:tcPr>
            <w:tcW w:w="1812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产品经理</w:t>
            </w:r>
          </w:p>
        </w:tc>
        <w:tc>
          <w:tcPr>
            <w:tcW w:w="1859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xxxx</w:t>
            </w:r>
          </w:p>
        </w:tc>
        <w:tc>
          <w:tcPr>
            <w:tcW w:w="5324" w:type="dxa"/>
          </w:tcPr>
          <w:p w:rsidR="00CA0A29" w:rsidRPr="003A6CB8" w:rsidRDefault="00644170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进行讨论</w:t>
            </w:r>
          </w:p>
        </w:tc>
      </w:tr>
      <w:tr w:rsidR="00CA0A29" w:rsidRPr="003A6CB8" w:rsidTr="003E7059">
        <w:tc>
          <w:tcPr>
            <w:tcW w:w="1812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开发人员</w:t>
            </w:r>
          </w:p>
        </w:tc>
        <w:tc>
          <w:tcPr>
            <w:tcW w:w="1859" w:type="dxa"/>
          </w:tcPr>
          <w:p w:rsidR="00CA0A29" w:rsidRPr="003A6CB8" w:rsidRDefault="00644170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x</w:t>
            </w:r>
            <w:r w:rsidR="00CA0A29" w:rsidRPr="003A6CB8">
              <w:rPr>
                <w:rFonts w:hint="eastAsia"/>
              </w:rPr>
              <w:t>xxx</w:t>
            </w:r>
            <w:r w:rsidR="00CA0A29" w:rsidRPr="003A6CB8">
              <w:rPr>
                <w:rFonts w:hint="eastAsia"/>
              </w:rPr>
              <w:t>，</w:t>
            </w:r>
            <w:r w:rsidR="00CA0A29" w:rsidRPr="003A6CB8">
              <w:rPr>
                <w:rFonts w:hint="eastAsia"/>
              </w:rPr>
              <w:t>xxxx</w:t>
            </w:r>
            <w:r w:rsidR="00CA0A29" w:rsidRPr="003A6CB8">
              <w:rPr>
                <w:rFonts w:hint="eastAsia"/>
              </w:rPr>
              <w:t>，</w:t>
            </w:r>
            <w:r w:rsidR="00CA0A29" w:rsidRPr="003A6CB8">
              <w:rPr>
                <w:rFonts w:hint="eastAsia"/>
              </w:rPr>
              <w:t>xxxx</w:t>
            </w:r>
          </w:p>
        </w:tc>
        <w:tc>
          <w:tcPr>
            <w:tcW w:w="5324" w:type="dxa"/>
          </w:tcPr>
          <w:p w:rsidR="00CA0A29" w:rsidRPr="003A6CB8" w:rsidRDefault="00644170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负责修改</w:t>
            </w:r>
            <w:r w:rsidRPr="003A6CB8">
              <w:rPr>
                <w:rFonts w:hint="eastAsia"/>
              </w:rPr>
              <w:t>bug</w:t>
            </w:r>
          </w:p>
        </w:tc>
      </w:tr>
      <w:tr w:rsidR="00CA0A29" w:rsidRPr="003A6CB8" w:rsidTr="003E7059">
        <w:tc>
          <w:tcPr>
            <w:tcW w:w="1812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测试管理</w:t>
            </w:r>
          </w:p>
        </w:tc>
        <w:tc>
          <w:tcPr>
            <w:tcW w:w="1859" w:type="dxa"/>
          </w:tcPr>
          <w:p w:rsidR="00CA0A29" w:rsidRPr="003A6CB8" w:rsidRDefault="003E7059" w:rsidP="00AF00C6">
            <w:pPr>
              <w:pStyle w:val="31"/>
              <w:ind w:left="0"/>
            </w:pPr>
            <w:r>
              <w:rPr>
                <w:rFonts w:hint="eastAsia"/>
              </w:rPr>
              <w:t>杜雪</w:t>
            </w:r>
          </w:p>
        </w:tc>
        <w:tc>
          <w:tcPr>
            <w:tcW w:w="5324" w:type="dxa"/>
          </w:tcPr>
          <w:p w:rsidR="00CA0A29" w:rsidRPr="003A6CB8" w:rsidRDefault="00644170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负责编写整体的测试计划，反馈测试进度和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情况，协调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修改的进度，软件测试，参与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讨论</w:t>
            </w:r>
          </w:p>
        </w:tc>
      </w:tr>
      <w:tr w:rsidR="003662AC" w:rsidRPr="003A6CB8" w:rsidTr="003E7059">
        <w:tc>
          <w:tcPr>
            <w:tcW w:w="1812" w:type="dxa"/>
          </w:tcPr>
          <w:p w:rsidR="003662AC" w:rsidRPr="003A6CB8" w:rsidRDefault="003662AC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测试人员</w:t>
            </w:r>
          </w:p>
        </w:tc>
        <w:tc>
          <w:tcPr>
            <w:tcW w:w="1859" w:type="dxa"/>
          </w:tcPr>
          <w:p w:rsidR="003662AC" w:rsidRPr="003A6CB8" w:rsidRDefault="003E7059" w:rsidP="00AF00C6">
            <w:pPr>
              <w:pStyle w:val="31"/>
              <w:ind w:left="0"/>
            </w:pPr>
            <w:r>
              <w:rPr>
                <w:rFonts w:hint="eastAsia"/>
              </w:rPr>
              <w:t>贾朔，</w:t>
            </w:r>
            <w:r>
              <w:t>杨晨，刘子正，周来鹏，</w:t>
            </w:r>
            <w:r>
              <w:rPr>
                <w:rFonts w:hint="eastAsia"/>
              </w:rPr>
              <w:t>杜晓迪</w:t>
            </w:r>
          </w:p>
        </w:tc>
        <w:tc>
          <w:tcPr>
            <w:tcW w:w="5324" w:type="dxa"/>
          </w:tcPr>
          <w:p w:rsidR="003E7059" w:rsidRDefault="003E7059" w:rsidP="00AF00C6">
            <w:pPr>
              <w:pStyle w:val="31"/>
              <w:ind w:left="0"/>
            </w:pPr>
            <w:r>
              <w:rPr>
                <w:rFonts w:hint="eastAsia"/>
              </w:rPr>
              <w:t>书写</w:t>
            </w:r>
            <w:r>
              <w:t>测试用例</w:t>
            </w:r>
          </w:p>
          <w:p w:rsidR="003662AC" w:rsidRPr="003A6CB8" w:rsidRDefault="003662AC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具体</w:t>
            </w:r>
            <w:r w:rsidRPr="003A6CB8">
              <w:rPr>
                <w:rFonts w:hint="eastAsia"/>
              </w:rPr>
              <w:t>xxxx</w:t>
            </w:r>
            <w:r w:rsidRPr="003A6CB8">
              <w:rPr>
                <w:rFonts w:hint="eastAsia"/>
              </w:rPr>
              <w:t>模块的测试或</w:t>
            </w:r>
            <w:r w:rsidRPr="003A6CB8">
              <w:rPr>
                <w:rFonts w:hint="eastAsia"/>
              </w:rPr>
              <w:t>xxxx</w:t>
            </w:r>
            <w:r w:rsidRPr="003A6CB8">
              <w:rPr>
                <w:rFonts w:hint="eastAsia"/>
              </w:rPr>
              <w:t>功能点测试</w:t>
            </w:r>
          </w:p>
        </w:tc>
      </w:tr>
    </w:tbl>
    <w:p w:rsidR="003662AC" w:rsidRPr="00363FA6" w:rsidRDefault="003662AC" w:rsidP="00363FA6">
      <w:pPr>
        <w:pStyle w:val="31"/>
        <w:ind w:left="0"/>
        <w:rPr>
          <w:color w:val="FF0000"/>
        </w:rPr>
      </w:pPr>
      <w:r>
        <w:rPr>
          <w:rFonts w:hint="eastAsia"/>
          <w:color w:val="FF0000"/>
        </w:rPr>
        <w:t xml:space="preserve">           </w:t>
      </w:r>
    </w:p>
    <w:p w:rsidR="00644170" w:rsidRPr="003A6CB8" w:rsidRDefault="00644170" w:rsidP="00644170">
      <w:pPr>
        <w:pStyle w:val="2"/>
      </w:pPr>
      <w:bookmarkStart w:id="10" w:name="_Toc232815744"/>
      <w:r w:rsidRPr="003A6CB8">
        <w:rPr>
          <w:rFonts w:hint="eastAsia"/>
        </w:rPr>
        <w:lastRenderedPageBreak/>
        <w:t>测试进度</w:t>
      </w:r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1705"/>
        <w:gridCol w:w="1483"/>
        <w:gridCol w:w="1267"/>
        <w:gridCol w:w="1123"/>
        <w:gridCol w:w="1437"/>
      </w:tblGrid>
      <w:tr w:rsidR="00740432" w:rsidRPr="009C7081" w:rsidTr="00473520">
        <w:trPr>
          <w:jc w:val="center"/>
        </w:trPr>
        <w:tc>
          <w:tcPr>
            <w:tcW w:w="1202" w:type="dxa"/>
          </w:tcPr>
          <w:p w:rsidR="00740432" w:rsidRPr="009C708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705" w:type="dxa"/>
          </w:tcPr>
          <w:p w:rsidR="00740432" w:rsidRPr="009C708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483" w:type="dxa"/>
          </w:tcPr>
          <w:p w:rsidR="00740432" w:rsidRPr="009C7081" w:rsidRDefault="00740432" w:rsidP="00473520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</w:t>
            </w:r>
            <w:r w:rsidR="00473520">
              <w:rPr>
                <w:rFonts w:hint="eastAsia"/>
                <w:spacing w:val="-3"/>
              </w:rPr>
              <w:t>结束</w:t>
            </w:r>
            <w:r w:rsidR="00473520">
              <w:rPr>
                <w:spacing w:val="-3"/>
              </w:rPr>
              <w:t>时间</w:t>
            </w:r>
          </w:p>
        </w:tc>
        <w:tc>
          <w:tcPr>
            <w:tcW w:w="1267" w:type="dxa"/>
          </w:tcPr>
          <w:p w:rsidR="00740432" w:rsidRPr="009C708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740432" w:rsidRPr="009C708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437" w:type="dxa"/>
          </w:tcPr>
          <w:p w:rsidR="00740432" w:rsidRPr="009C708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测试人</w:t>
            </w:r>
          </w:p>
        </w:tc>
      </w:tr>
      <w:tr w:rsidR="00740432" w:rsidRPr="009C7081" w:rsidTr="00473520">
        <w:trPr>
          <w:jc w:val="center"/>
        </w:trPr>
        <w:tc>
          <w:tcPr>
            <w:tcW w:w="1202" w:type="dxa"/>
          </w:tcPr>
          <w:p w:rsidR="00740432" w:rsidRPr="00894001" w:rsidRDefault="00F523B5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安装测试</w:t>
            </w:r>
          </w:p>
        </w:tc>
        <w:tc>
          <w:tcPr>
            <w:tcW w:w="1705" w:type="dxa"/>
            <w:vAlign w:val="center"/>
          </w:tcPr>
          <w:p w:rsidR="00740432" w:rsidRPr="00894001" w:rsidRDefault="00F523B5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0D1282">
              <w:rPr>
                <w:spacing w:val="-3"/>
              </w:rPr>
              <w:t>7</w:t>
            </w:r>
            <w:r>
              <w:rPr>
                <w:spacing w:val="-3"/>
              </w:rPr>
              <w:t>-</w:t>
            </w:r>
            <w:r w:rsidR="000D1282">
              <w:rPr>
                <w:spacing w:val="-3"/>
              </w:rPr>
              <w:t>05</w:t>
            </w:r>
            <w:r>
              <w:rPr>
                <w:spacing w:val="-3"/>
              </w:rPr>
              <w:t>-</w:t>
            </w:r>
            <w:r w:rsidR="000D1282">
              <w:rPr>
                <w:spacing w:val="-3"/>
              </w:rPr>
              <w:t>03</w:t>
            </w:r>
          </w:p>
        </w:tc>
        <w:tc>
          <w:tcPr>
            <w:tcW w:w="1483" w:type="dxa"/>
            <w:vAlign w:val="center"/>
          </w:tcPr>
          <w:p w:rsidR="00740432" w:rsidRPr="00894001" w:rsidRDefault="00473520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2017-06-29</w:t>
            </w:r>
          </w:p>
        </w:tc>
        <w:tc>
          <w:tcPr>
            <w:tcW w:w="1267" w:type="dxa"/>
            <w:vAlign w:val="center"/>
          </w:tcPr>
          <w:p w:rsidR="00740432" w:rsidRPr="00894001" w:rsidRDefault="00740432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740432" w:rsidRPr="0089400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7" w:type="dxa"/>
          </w:tcPr>
          <w:p w:rsidR="00740432" w:rsidRPr="00894001" w:rsidRDefault="000D1282">
            <w:r>
              <w:rPr>
                <w:rFonts w:hint="eastAsia"/>
                <w:spacing w:val="-3"/>
              </w:rPr>
              <w:t>测试组</w:t>
            </w:r>
          </w:p>
        </w:tc>
      </w:tr>
      <w:tr w:rsidR="00F523B5" w:rsidRPr="009C7081" w:rsidTr="00473520">
        <w:trPr>
          <w:jc w:val="center"/>
        </w:trPr>
        <w:tc>
          <w:tcPr>
            <w:tcW w:w="1202" w:type="dxa"/>
          </w:tcPr>
          <w:p w:rsidR="00F523B5" w:rsidRPr="00894001" w:rsidRDefault="00473520" w:rsidP="00B059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注册登录</w:t>
            </w:r>
          </w:p>
        </w:tc>
        <w:tc>
          <w:tcPr>
            <w:tcW w:w="1705" w:type="dxa"/>
            <w:vAlign w:val="center"/>
          </w:tcPr>
          <w:p w:rsidR="00F523B5" w:rsidRPr="00894001" w:rsidRDefault="00473520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2017-05-08</w:t>
            </w:r>
          </w:p>
        </w:tc>
        <w:tc>
          <w:tcPr>
            <w:tcW w:w="1483" w:type="dxa"/>
            <w:vAlign w:val="center"/>
          </w:tcPr>
          <w:p w:rsidR="00F523B5" w:rsidRPr="00894001" w:rsidRDefault="00473520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2017-06-</w:t>
            </w:r>
            <w:r>
              <w:rPr>
                <w:spacing w:val="-3"/>
              </w:rPr>
              <w:t>2</w:t>
            </w:r>
            <w:r>
              <w:rPr>
                <w:spacing w:val="-3"/>
              </w:rPr>
              <w:t>9</w:t>
            </w:r>
          </w:p>
        </w:tc>
        <w:tc>
          <w:tcPr>
            <w:tcW w:w="1267" w:type="dxa"/>
            <w:vAlign w:val="center"/>
          </w:tcPr>
          <w:p w:rsidR="00F523B5" w:rsidRPr="00894001" w:rsidRDefault="00F523B5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F523B5" w:rsidRPr="00894001" w:rsidRDefault="00F523B5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7" w:type="dxa"/>
          </w:tcPr>
          <w:p w:rsidR="00F523B5" w:rsidRPr="00894001" w:rsidRDefault="00473520">
            <w:r>
              <w:rPr>
                <w:rFonts w:hint="eastAsia"/>
                <w:spacing w:val="-3"/>
              </w:rPr>
              <w:t>刘子正</w:t>
            </w:r>
          </w:p>
        </w:tc>
      </w:tr>
      <w:tr w:rsidR="00F523B5" w:rsidRPr="009C7081" w:rsidTr="00473520">
        <w:trPr>
          <w:jc w:val="center"/>
        </w:trPr>
        <w:tc>
          <w:tcPr>
            <w:tcW w:w="1202" w:type="dxa"/>
          </w:tcPr>
          <w:p w:rsidR="00F523B5" w:rsidRPr="00894001" w:rsidRDefault="00473520" w:rsidP="00B05919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个人</w:t>
            </w:r>
            <w:r>
              <w:rPr>
                <w:spacing w:val="-3"/>
              </w:rPr>
              <w:t>资料</w:t>
            </w:r>
          </w:p>
        </w:tc>
        <w:tc>
          <w:tcPr>
            <w:tcW w:w="1705" w:type="dxa"/>
            <w:vAlign w:val="center"/>
          </w:tcPr>
          <w:p w:rsidR="00F523B5" w:rsidRPr="00894001" w:rsidRDefault="00473520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2017-05-08</w:t>
            </w:r>
          </w:p>
        </w:tc>
        <w:tc>
          <w:tcPr>
            <w:tcW w:w="1483" w:type="dxa"/>
            <w:vAlign w:val="center"/>
          </w:tcPr>
          <w:p w:rsidR="00F523B5" w:rsidRPr="00894001" w:rsidRDefault="00473520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2017-06-</w:t>
            </w:r>
            <w:r>
              <w:rPr>
                <w:spacing w:val="-3"/>
              </w:rPr>
              <w:t>2</w:t>
            </w:r>
            <w:r>
              <w:rPr>
                <w:spacing w:val="-3"/>
              </w:rPr>
              <w:t>9</w:t>
            </w:r>
          </w:p>
        </w:tc>
        <w:tc>
          <w:tcPr>
            <w:tcW w:w="1267" w:type="dxa"/>
            <w:vAlign w:val="center"/>
          </w:tcPr>
          <w:p w:rsidR="00F523B5" w:rsidRPr="00894001" w:rsidRDefault="00F523B5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F523B5" w:rsidRPr="00894001" w:rsidRDefault="00F523B5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7" w:type="dxa"/>
          </w:tcPr>
          <w:p w:rsidR="00F523B5" w:rsidRPr="00894001" w:rsidRDefault="00473520">
            <w:r>
              <w:rPr>
                <w:rFonts w:hint="eastAsia"/>
                <w:spacing w:val="-3"/>
              </w:rPr>
              <w:t>杨晨</w:t>
            </w:r>
          </w:p>
        </w:tc>
      </w:tr>
      <w:tr w:rsidR="00166A68" w:rsidRPr="009C7081" w:rsidTr="00473520">
        <w:trPr>
          <w:jc w:val="center"/>
        </w:trPr>
        <w:tc>
          <w:tcPr>
            <w:tcW w:w="1202" w:type="dxa"/>
          </w:tcPr>
          <w:p w:rsidR="00166A68" w:rsidRPr="00894001" w:rsidRDefault="00473520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积分商城</w:t>
            </w:r>
          </w:p>
        </w:tc>
        <w:tc>
          <w:tcPr>
            <w:tcW w:w="1705" w:type="dxa"/>
          </w:tcPr>
          <w:p w:rsidR="00166A68" w:rsidRDefault="00473520" w:rsidP="00166A68">
            <w:r>
              <w:rPr>
                <w:spacing w:val="-3"/>
              </w:rPr>
              <w:t>2017-05-08</w:t>
            </w:r>
          </w:p>
        </w:tc>
        <w:tc>
          <w:tcPr>
            <w:tcW w:w="1483" w:type="dxa"/>
            <w:vAlign w:val="center"/>
          </w:tcPr>
          <w:p w:rsidR="00166A68" w:rsidRPr="00894001" w:rsidRDefault="00473520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2017-06-</w:t>
            </w:r>
            <w:r>
              <w:rPr>
                <w:spacing w:val="-3"/>
              </w:rPr>
              <w:t>2</w:t>
            </w:r>
            <w:r>
              <w:rPr>
                <w:spacing w:val="-3"/>
              </w:rPr>
              <w:t>9</w:t>
            </w:r>
          </w:p>
        </w:tc>
        <w:tc>
          <w:tcPr>
            <w:tcW w:w="1267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7" w:type="dxa"/>
          </w:tcPr>
          <w:p w:rsidR="00166A68" w:rsidRPr="00894001" w:rsidRDefault="00473520" w:rsidP="00166A68">
            <w:r>
              <w:rPr>
                <w:rFonts w:hint="eastAsia"/>
                <w:spacing w:val="-3"/>
              </w:rPr>
              <w:t>贾朔</w:t>
            </w:r>
          </w:p>
        </w:tc>
      </w:tr>
      <w:tr w:rsidR="00166A68" w:rsidRPr="009C7081" w:rsidTr="00473520">
        <w:trPr>
          <w:jc w:val="center"/>
        </w:trPr>
        <w:tc>
          <w:tcPr>
            <w:tcW w:w="1202" w:type="dxa"/>
          </w:tcPr>
          <w:p w:rsidR="00166A68" w:rsidRPr="00894001" w:rsidRDefault="00473520" w:rsidP="00166A68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搜索</w:t>
            </w:r>
            <w:r>
              <w:rPr>
                <w:spacing w:val="-3"/>
              </w:rPr>
              <w:t>功能</w:t>
            </w:r>
          </w:p>
        </w:tc>
        <w:tc>
          <w:tcPr>
            <w:tcW w:w="1705" w:type="dxa"/>
          </w:tcPr>
          <w:p w:rsidR="00166A68" w:rsidRDefault="00473520" w:rsidP="00166A68">
            <w:r>
              <w:rPr>
                <w:spacing w:val="-3"/>
              </w:rPr>
              <w:t>2017-05-08</w:t>
            </w:r>
          </w:p>
        </w:tc>
        <w:tc>
          <w:tcPr>
            <w:tcW w:w="1483" w:type="dxa"/>
            <w:vAlign w:val="center"/>
          </w:tcPr>
          <w:p w:rsidR="00166A68" w:rsidRPr="00894001" w:rsidRDefault="00473520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2017-06-</w:t>
            </w:r>
            <w:r>
              <w:rPr>
                <w:spacing w:val="-3"/>
              </w:rPr>
              <w:t>2</w:t>
            </w:r>
            <w:r>
              <w:rPr>
                <w:spacing w:val="-3"/>
              </w:rPr>
              <w:t>9</w:t>
            </w:r>
          </w:p>
        </w:tc>
        <w:tc>
          <w:tcPr>
            <w:tcW w:w="1267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7" w:type="dxa"/>
          </w:tcPr>
          <w:p w:rsidR="00166A68" w:rsidRPr="00894001" w:rsidRDefault="00473520" w:rsidP="00166A68">
            <w:r>
              <w:rPr>
                <w:rFonts w:hint="eastAsia"/>
                <w:spacing w:val="-3"/>
              </w:rPr>
              <w:t>周来鹏</w:t>
            </w:r>
          </w:p>
        </w:tc>
      </w:tr>
      <w:tr w:rsidR="00166A68" w:rsidRPr="009C7081" w:rsidTr="00473520">
        <w:trPr>
          <w:jc w:val="center"/>
        </w:trPr>
        <w:tc>
          <w:tcPr>
            <w:tcW w:w="1202" w:type="dxa"/>
          </w:tcPr>
          <w:p w:rsidR="00166A68" w:rsidRPr="00894001" w:rsidRDefault="00473520" w:rsidP="00166A68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发送</w:t>
            </w:r>
            <w:r>
              <w:rPr>
                <w:spacing w:val="-3"/>
              </w:rPr>
              <w:t>请求</w:t>
            </w:r>
          </w:p>
        </w:tc>
        <w:tc>
          <w:tcPr>
            <w:tcW w:w="1705" w:type="dxa"/>
          </w:tcPr>
          <w:p w:rsidR="00166A68" w:rsidRDefault="00473520" w:rsidP="00166A68">
            <w:r>
              <w:rPr>
                <w:spacing w:val="-3"/>
              </w:rPr>
              <w:t>2017-05-08</w:t>
            </w:r>
          </w:p>
        </w:tc>
        <w:tc>
          <w:tcPr>
            <w:tcW w:w="1483" w:type="dxa"/>
            <w:vAlign w:val="center"/>
          </w:tcPr>
          <w:p w:rsidR="00166A68" w:rsidRPr="00894001" w:rsidRDefault="00473520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2017-06-29</w:t>
            </w:r>
          </w:p>
        </w:tc>
        <w:tc>
          <w:tcPr>
            <w:tcW w:w="1267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7" w:type="dxa"/>
          </w:tcPr>
          <w:p w:rsidR="00166A68" w:rsidRPr="00894001" w:rsidRDefault="00473520" w:rsidP="00166A68">
            <w:r>
              <w:rPr>
                <w:rFonts w:hint="eastAsia"/>
                <w:spacing w:val="-3"/>
              </w:rPr>
              <w:t>杜雪</w:t>
            </w:r>
          </w:p>
        </w:tc>
      </w:tr>
      <w:tr w:rsidR="00166A68" w:rsidRPr="009C7081" w:rsidTr="00473520">
        <w:trPr>
          <w:jc w:val="center"/>
        </w:trPr>
        <w:tc>
          <w:tcPr>
            <w:tcW w:w="1202" w:type="dxa"/>
          </w:tcPr>
          <w:p w:rsidR="00166A68" w:rsidRPr="00894001" w:rsidRDefault="00473520" w:rsidP="00166A68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匹配</w:t>
            </w:r>
            <w:r>
              <w:rPr>
                <w:spacing w:val="-3"/>
              </w:rPr>
              <w:t>功能</w:t>
            </w:r>
          </w:p>
        </w:tc>
        <w:tc>
          <w:tcPr>
            <w:tcW w:w="1705" w:type="dxa"/>
          </w:tcPr>
          <w:p w:rsidR="00166A68" w:rsidRDefault="00473520" w:rsidP="00166A68">
            <w:r>
              <w:rPr>
                <w:spacing w:val="-3"/>
              </w:rPr>
              <w:t>2017-05-08</w:t>
            </w:r>
          </w:p>
        </w:tc>
        <w:tc>
          <w:tcPr>
            <w:tcW w:w="1483" w:type="dxa"/>
            <w:vAlign w:val="center"/>
          </w:tcPr>
          <w:p w:rsidR="00166A68" w:rsidRPr="00894001" w:rsidRDefault="00473520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2017-06-29</w:t>
            </w:r>
          </w:p>
        </w:tc>
        <w:tc>
          <w:tcPr>
            <w:tcW w:w="1267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7" w:type="dxa"/>
          </w:tcPr>
          <w:p w:rsidR="00166A68" w:rsidRPr="00894001" w:rsidRDefault="00473520" w:rsidP="00166A68">
            <w:r>
              <w:rPr>
                <w:rFonts w:hint="eastAsia"/>
                <w:spacing w:val="-3"/>
              </w:rPr>
              <w:t>杜雪</w:t>
            </w:r>
          </w:p>
        </w:tc>
      </w:tr>
      <w:tr w:rsidR="00166A68" w:rsidRPr="009C7081" w:rsidTr="00473520">
        <w:trPr>
          <w:jc w:val="center"/>
        </w:trPr>
        <w:tc>
          <w:tcPr>
            <w:tcW w:w="1202" w:type="dxa"/>
          </w:tcPr>
          <w:p w:rsidR="00166A68" w:rsidRDefault="00473520" w:rsidP="00166A68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评价功能</w:t>
            </w:r>
          </w:p>
        </w:tc>
        <w:tc>
          <w:tcPr>
            <w:tcW w:w="1705" w:type="dxa"/>
          </w:tcPr>
          <w:p w:rsidR="00166A68" w:rsidRDefault="00473520" w:rsidP="00166A68">
            <w:r>
              <w:rPr>
                <w:spacing w:val="-3"/>
              </w:rPr>
              <w:t>2017-05-08</w:t>
            </w:r>
          </w:p>
        </w:tc>
        <w:tc>
          <w:tcPr>
            <w:tcW w:w="1483" w:type="dxa"/>
            <w:vAlign w:val="center"/>
          </w:tcPr>
          <w:p w:rsidR="00166A68" w:rsidRPr="00894001" w:rsidRDefault="00473520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2017-06-29</w:t>
            </w:r>
          </w:p>
        </w:tc>
        <w:tc>
          <w:tcPr>
            <w:tcW w:w="1267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7" w:type="dxa"/>
          </w:tcPr>
          <w:p w:rsidR="00166A68" w:rsidRPr="00894001" w:rsidRDefault="00473520" w:rsidP="00166A68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杜晓迪</w:t>
            </w:r>
          </w:p>
        </w:tc>
      </w:tr>
      <w:tr w:rsidR="00166A68" w:rsidRPr="009C7081" w:rsidTr="00473520">
        <w:trPr>
          <w:jc w:val="center"/>
        </w:trPr>
        <w:tc>
          <w:tcPr>
            <w:tcW w:w="1202" w:type="dxa"/>
          </w:tcPr>
          <w:p w:rsidR="00166A68" w:rsidRDefault="00473520" w:rsidP="00166A68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聊天</w:t>
            </w:r>
            <w:r>
              <w:rPr>
                <w:spacing w:val="-3"/>
              </w:rPr>
              <w:t>功能</w:t>
            </w:r>
          </w:p>
        </w:tc>
        <w:tc>
          <w:tcPr>
            <w:tcW w:w="1705" w:type="dxa"/>
            <w:vAlign w:val="center"/>
          </w:tcPr>
          <w:p w:rsidR="00166A68" w:rsidRDefault="00473520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2017-05-08</w:t>
            </w:r>
          </w:p>
        </w:tc>
        <w:tc>
          <w:tcPr>
            <w:tcW w:w="1483" w:type="dxa"/>
            <w:vAlign w:val="center"/>
          </w:tcPr>
          <w:p w:rsidR="00166A68" w:rsidRDefault="00473520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2017-06-29</w:t>
            </w:r>
          </w:p>
        </w:tc>
        <w:tc>
          <w:tcPr>
            <w:tcW w:w="1267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7" w:type="dxa"/>
          </w:tcPr>
          <w:p w:rsidR="00166A68" w:rsidRPr="00894001" w:rsidRDefault="00473520" w:rsidP="00166A68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杜晓迪</w:t>
            </w:r>
          </w:p>
        </w:tc>
      </w:tr>
    </w:tbl>
    <w:p w:rsidR="00644170" w:rsidRDefault="00644170" w:rsidP="00644170">
      <w:pPr>
        <w:pStyle w:val="2"/>
      </w:pPr>
      <w:bookmarkStart w:id="11" w:name="_Toc232815745"/>
      <w:r>
        <w:rPr>
          <w:rFonts w:hint="eastAsia"/>
        </w:rPr>
        <w:t>通过准则</w:t>
      </w:r>
      <w:bookmarkEnd w:id="11"/>
    </w:p>
    <w:p w:rsidR="00644170" w:rsidRPr="00084296" w:rsidRDefault="00644170" w:rsidP="00644170">
      <w:pPr>
        <w:pStyle w:val="a0"/>
        <w:numPr>
          <w:ilvl w:val="1"/>
          <w:numId w:val="15"/>
        </w:numPr>
      </w:pPr>
      <w:r w:rsidRPr="00084296">
        <w:rPr>
          <w:rFonts w:hint="eastAsia"/>
        </w:rPr>
        <w:t>测试范围内的模块功能都经过验证，基本满足功能描述</w:t>
      </w:r>
    </w:p>
    <w:p w:rsidR="006538F4" w:rsidRPr="00084296" w:rsidRDefault="00C64479" w:rsidP="0093454D">
      <w:pPr>
        <w:pStyle w:val="a0"/>
        <w:numPr>
          <w:ilvl w:val="1"/>
          <w:numId w:val="15"/>
        </w:numPr>
      </w:pPr>
      <w:r w:rsidRPr="00084296">
        <w:t>B</w:t>
      </w:r>
      <w:r w:rsidRPr="00084296">
        <w:rPr>
          <w:rFonts w:hint="eastAsia"/>
        </w:rPr>
        <w:t>ug</w:t>
      </w:r>
      <w:r w:rsidRPr="00084296">
        <w:rPr>
          <w:rFonts w:hint="eastAsia"/>
        </w:rPr>
        <w:t>的解决率</w:t>
      </w:r>
      <w:r w:rsidR="006C4D50" w:rsidRPr="00084296">
        <w:rPr>
          <w:rFonts w:hint="eastAsia"/>
        </w:rPr>
        <w:t>：</w:t>
      </w:r>
      <w:r w:rsidR="006C4D50" w:rsidRPr="00084296">
        <w:rPr>
          <w:rFonts w:hint="eastAsia"/>
        </w:rPr>
        <w:t>A</w:t>
      </w:r>
      <w:r w:rsidR="006C4D50" w:rsidRPr="00084296">
        <w:rPr>
          <w:rFonts w:hint="eastAsia"/>
        </w:rPr>
        <w:t>类</w:t>
      </w:r>
      <w:r w:rsidR="006C4D50" w:rsidRPr="00084296">
        <w:rPr>
          <w:rFonts w:hint="eastAsia"/>
        </w:rPr>
        <w:t>bug</w:t>
      </w:r>
      <w:r w:rsidR="006C4D50" w:rsidRPr="00084296">
        <w:rPr>
          <w:rFonts w:hint="eastAsia"/>
        </w:rPr>
        <w:t>的解决率为</w:t>
      </w:r>
      <w:r w:rsidR="00084296">
        <w:rPr>
          <w:rFonts w:hint="eastAsia"/>
        </w:rPr>
        <w:t>100</w:t>
      </w:r>
      <w:r w:rsidR="006C4D50" w:rsidRPr="00084296">
        <w:rPr>
          <w:rFonts w:hint="eastAsia"/>
        </w:rPr>
        <w:t>%</w:t>
      </w:r>
      <w:r w:rsidR="006C4D50" w:rsidRPr="00084296">
        <w:rPr>
          <w:rFonts w:hint="eastAsia"/>
        </w:rPr>
        <w:t>，</w:t>
      </w:r>
      <w:r w:rsidR="006C4D50" w:rsidRPr="00084296">
        <w:rPr>
          <w:rFonts w:hint="eastAsia"/>
        </w:rPr>
        <w:t>bug</w:t>
      </w:r>
      <w:r w:rsidR="006C4D50" w:rsidRPr="00084296">
        <w:rPr>
          <w:rFonts w:hint="eastAsia"/>
        </w:rPr>
        <w:t>总体的解决率为</w:t>
      </w:r>
      <w:r w:rsidR="00084296">
        <w:rPr>
          <w:rFonts w:hint="eastAsia"/>
        </w:rPr>
        <w:t>100</w:t>
      </w:r>
      <w:r w:rsidR="006C4D50" w:rsidRPr="00084296">
        <w:rPr>
          <w:rFonts w:hint="eastAsia"/>
        </w:rPr>
        <w:t>%</w:t>
      </w:r>
    </w:p>
    <w:p w:rsidR="00644170" w:rsidRDefault="00644170">
      <w:pPr>
        <w:pStyle w:val="31"/>
        <w:ind w:leftChars="250"/>
      </w:pPr>
    </w:p>
    <w:p w:rsidR="00515767" w:rsidRPr="001F1D88" w:rsidRDefault="00515767" w:rsidP="00515767">
      <w:pPr>
        <w:pStyle w:val="1"/>
      </w:pPr>
      <w:bookmarkStart w:id="12" w:name="_Toc232815746"/>
      <w:r w:rsidRPr="001F1D88">
        <w:rPr>
          <w:rFonts w:hint="eastAsia"/>
        </w:rPr>
        <w:t>测试方案</w:t>
      </w:r>
      <w:bookmarkEnd w:id="12"/>
    </w:p>
    <w:p w:rsidR="00515767" w:rsidRPr="00515767" w:rsidRDefault="00515767" w:rsidP="00515767">
      <w:pPr>
        <w:pStyle w:val="2"/>
      </w:pPr>
      <w:bookmarkStart w:id="13" w:name="_Toc232815747"/>
      <w:r>
        <w:rPr>
          <w:rFonts w:hint="eastAsia"/>
        </w:rPr>
        <w:t>测试策略</w:t>
      </w:r>
      <w:bookmarkEnd w:id="13"/>
    </w:p>
    <w:p w:rsidR="00B07706" w:rsidRPr="001F1D88" w:rsidRDefault="002E1D83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b/>
          <w:spacing w:val="-3"/>
        </w:rPr>
        <w:t>阶段</w:t>
      </w:r>
      <w:r w:rsidR="00B07706" w:rsidRPr="001F1D88">
        <w:rPr>
          <w:rFonts w:hint="eastAsia"/>
          <w:b/>
          <w:spacing w:val="-3"/>
        </w:rPr>
        <w:t>测试策略</w:t>
      </w:r>
      <w:r w:rsidR="00B07706" w:rsidRPr="001F1D88">
        <w:rPr>
          <w:rFonts w:hint="eastAsia"/>
          <w:spacing w:val="-3"/>
        </w:rPr>
        <w:t>：</w:t>
      </w:r>
    </w:p>
    <w:p w:rsidR="002E1D83" w:rsidRPr="001F1D88" w:rsidRDefault="00D72958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 w:rsidRPr="001F1D88">
        <w:rPr>
          <w:rFonts w:hint="eastAsia"/>
          <w:spacing w:val="-3"/>
        </w:rPr>
        <w:t>具体</w:t>
      </w:r>
      <w:r w:rsidR="002E1D83" w:rsidRPr="001F1D88">
        <w:rPr>
          <w:rFonts w:hint="eastAsia"/>
          <w:spacing w:val="-3"/>
        </w:rPr>
        <w:t>测试分为：</w:t>
      </w:r>
    </w:p>
    <w:p w:rsidR="00B07706" w:rsidRPr="001F1D88" w:rsidRDefault="00B07706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B07706" w:rsidRPr="001F1D88" w:rsidRDefault="00B07706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需求验证阶段：根据测试计划中的需求描述，验证需求是否符合，提交是否</w:t>
      </w:r>
      <w:r w:rsidR="00B608B3" w:rsidRPr="001F1D88">
        <w:rPr>
          <w:rFonts w:hint="eastAsia"/>
          <w:spacing w:val="-3"/>
        </w:rPr>
        <w:t>符合</w:t>
      </w:r>
      <w:r w:rsidRPr="001F1D88">
        <w:rPr>
          <w:rFonts w:hint="eastAsia"/>
          <w:spacing w:val="-3"/>
        </w:rPr>
        <w:t>需求实现类型</w:t>
      </w:r>
      <w:r w:rsidR="00B608B3" w:rsidRPr="001F1D88">
        <w:rPr>
          <w:rFonts w:hint="eastAsia"/>
          <w:spacing w:val="-3"/>
        </w:rPr>
        <w:t>的</w:t>
      </w:r>
      <w:r w:rsidRPr="001F1D88">
        <w:rPr>
          <w:rFonts w:hint="eastAsia"/>
          <w:spacing w:val="-3"/>
        </w:rPr>
        <w:t>bug</w:t>
      </w:r>
      <w:r w:rsidR="009A4AE1" w:rsidRPr="001F1D88">
        <w:rPr>
          <w:rFonts w:hint="eastAsia"/>
          <w:spacing w:val="-3"/>
        </w:rPr>
        <w:t>，获得</w:t>
      </w:r>
      <w:r w:rsidRPr="001F1D88">
        <w:rPr>
          <w:rFonts w:hint="eastAsia"/>
          <w:spacing w:val="-3"/>
        </w:rPr>
        <w:t>需求符合度</w:t>
      </w:r>
    </w:p>
    <w:p w:rsidR="002E1D83" w:rsidRPr="001F1D88" w:rsidRDefault="002E1D83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流程测试阶段：重点在于验证软件流程符合需求的要求</w:t>
      </w:r>
    </w:p>
    <w:p w:rsidR="00627551" w:rsidRPr="001F1D88" w:rsidRDefault="00690C93" w:rsidP="00627551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模块</w:t>
      </w:r>
      <w:r w:rsidR="00B608B3" w:rsidRPr="001F1D88">
        <w:rPr>
          <w:rFonts w:hint="eastAsia"/>
          <w:spacing w:val="-3"/>
        </w:rPr>
        <w:t>功能测试阶段：重在在于验证软件的各项功能在正确的操作下是否正确</w:t>
      </w:r>
    </w:p>
    <w:p w:rsidR="002E1D83" w:rsidRPr="001F1D88" w:rsidRDefault="00A65E9D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即兴</w:t>
      </w:r>
      <w:r w:rsidR="00B608B3" w:rsidRPr="001F1D88">
        <w:rPr>
          <w:rFonts w:hint="eastAsia"/>
          <w:spacing w:val="-3"/>
        </w:rPr>
        <w:t>测试阶段：重点在于设计各种的用例，发现软件在使用中的各种错误</w:t>
      </w:r>
    </w:p>
    <w:p w:rsidR="009A4AE1" w:rsidRPr="001F1D88" w:rsidRDefault="00B608B3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回归测试阶段：</w:t>
      </w:r>
      <w:r w:rsidR="00446BE5" w:rsidRPr="001F1D88">
        <w:rPr>
          <w:rFonts w:hint="eastAsia"/>
          <w:spacing w:val="-3"/>
        </w:rPr>
        <w:t>重点在于验证</w:t>
      </w:r>
      <w:r w:rsidR="00446BE5" w:rsidRPr="001F1D88">
        <w:rPr>
          <w:rFonts w:hint="eastAsia"/>
          <w:spacing w:val="-3"/>
        </w:rPr>
        <w:t>bug</w:t>
      </w:r>
      <w:r w:rsidR="00446BE5" w:rsidRPr="001F1D88">
        <w:rPr>
          <w:rFonts w:hint="eastAsia"/>
          <w:spacing w:val="-3"/>
        </w:rPr>
        <w:t>修改的正确性，及关联的</w:t>
      </w:r>
      <w:r w:rsidR="00446BE5" w:rsidRPr="001F1D88">
        <w:rPr>
          <w:rFonts w:hint="eastAsia"/>
          <w:spacing w:val="-3"/>
        </w:rPr>
        <w:t>bug</w:t>
      </w:r>
    </w:p>
    <w:p w:rsidR="002E1D83" w:rsidRPr="001F1D88" w:rsidRDefault="00446BE5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CA4707" w:rsidRPr="001F1D88" w:rsidRDefault="00690C93" w:rsidP="00CA4707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确认测试阶段</w:t>
      </w:r>
      <w:r w:rsidR="00446BE5" w:rsidRPr="001F1D88">
        <w:rPr>
          <w:rFonts w:hint="eastAsia"/>
          <w:spacing w:val="-3"/>
        </w:rPr>
        <w:t>：对于公司的</w:t>
      </w:r>
      <w:r w:rsidR="006C4D50" w:rsidRPr="001F1D88">
        <w:rPr>
          <w:rFonts w:hint="eastAsia"/>
          <w:spacing w:val="-3"/>
        </w:rPr>
        <w:t>某些</w:t>
      </w:r>
      <w:r w:rsidR="00446BE5" w:rsidRPr="001F1D88">
        <w:rPr>
          <w:rFonts w:hint="eastAsia"/>
          <w:spacing w:val="-3"/>
        </w:rPr>
        <w:t>项目，配合实施部门对软件产品进行确认测试</w:t>
      </w:r>
    </w:p>
    <w:p w:rsidR="00446BE5" w:rsidRPr="001F1D88" w:rsidRDefault="00446BE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 w:rsidRPr="001F1D88">
        <w:rPr>
          <w:rFonts w:hint="eastAsia"/>
          <w:b/>
          <w:spacing w:val="-3"/>
        </w:rPr>
        <w:t>测试工具策略</w:t>
      </w:r>
    </w:p>
    <w:p w:rsidR="007A7A44" w:rsidRPr="001F1D88" w:rsidRDefault="009E7B85" w:rsidP="007A7A44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本次测试使用</w:t>
      </w:r>
      <w:r>
        <w:rPr>
          <w:spacing w:val="-3"/>
        </w:rPr>
        <w:t>redmine</w:t>
      </w:r>
      <w:r>
        <w:rPr>
          <w:rFonts w:hint="eastAsia"/>
          <w:spacing w:val="-3"/>
        </w:rPr>
        <w:t>管理</w:t>
      </w:r>
      <w:r>
        <w:rPr>
          <w:spacing w:val="-3"/>
        </w:rPr>
        <w:t>测试用例</w:t>
      </w:r>
      <w:r>
        <w:rPr>
          <w:rFonts w:hint="eastAsia"/>
          <w:spacing w:val="-3"/>
        </w:rPr>
        <w:t>及</w:t>
      </w:r>
      <w:r>
        <w:rPr>
          <w:rFonts w:hint="eastAsia"/>
          <w:spacing w:val="-3"/>
        </w:rPr>
        <w:t>Bug</w:t>
      </w:r>
      <w:r w:rsidR="007A7A44" w:rsidRPr="001F1D88">
        <w:rPr>
          <w:rFonts w:hint="eastAsia"/>
          <w:spacing w:val="-3"/>
        </w:rPr>
        <w:t>。</w:t>
      </w:r>
    </w:p>
    <w:p w:rsidR="001F1D88" w:rsidRDefault="001F1D88"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14" w:name="_Toc232815748"/>
      <w:r>
        <w:br w:type="page"/>
      </w:r>
    </w:p>
    <w:p w:rsidR="0028509A" w:rsidRDefault="00926960" w:rsidP="00E27FE9">
      <w:pPr>
        <w:pStyle w:val="2"/>
      </w:pPr>
      <w:r w:rsidRPr="001F1D88">
        <w:rPr>
          <w:rFonts w:hint="eastAsia"/>
        </w:rPr>
        <w:lastRenderedPageBreak/>
        <w:t>测试范围</w:t>
      </w:r>
      <w:bookmarkEnd w:id="14"/>
    </w:p>
    <w:tbl>
      <w:tblPr>
        <w:tblW w:w="98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2589"/>
        <w:gridCol w:w="2473"/>
        <w:gridCol w:w="3667"/>
      </w:tblGrid>
      <w:tr w:rsidR="00B953F3" w:rsidRPr="0032080A" w:rsidTr="00B953F3">
        <w:trPr>
          <w:trHeight w:val="324"/>
          <w:jc w:val="center"/>
        </w:trPr>
        <w:tc>
          <w:tcPr>
            <w:tcW w:w="114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953F3" w:rsidRPr="0032080A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  <w:r>
              <w:br w:type="page"/>
            </w: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953F3" w:rsidRPr="0032080A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953F3" w:rsidRPr="0032080A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667" w:type="dxa"/>
            <w:vAlign w:val="center"/>
          </w:tcPr>
          <w:p w:rsidR="00B953F3" w:rsidRPr="0032080A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3541BB" w:rsidRPr="0032080A" w:rsidTr="00B953F3">
        <w:trPr>
          <w:trHeight w:val="366"/>
          <w:jc w:val="center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3541BB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校脸</w:t>
            </w:r>
          </w:p>
        </w:tc>
        <w:tc>
          <w:tcPr>
            <w:tcW w:w="2589" w:type="dxa"/>
            <w:vMerge w:val="restart"/>
            <w:shd w:val="clear" w:color="auto" w:fill="auto"/>
            <w:vAlign w:val="center"/>
          </w:tcPr>
          <w:p w:rsidR="003541BB" w:rsidRPr="00AE480F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个人中心</w:t>
            </w:r>
          </w:p>
        </w:tc>
        <w:tc>
          <w:tcPr>
            <w:tcW w:w="2473" w:type="dxa"/>
            <w:vMerge w:val="restart"/>
            <w:vAlign w:val="center"/>
          </w:tcPr>
          <w:p w:rsidR="003541BB" w:rsidRPr="00AE480F" w:rsidRDefault="003541BB" w:rsidP="00B953F3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注册、</w:t>
            </w:r>
            <w:r>
              <w:rPr>
                <w:rFonts w:ascii="宋体"/>
              </w:rPr>
              <w:t>登录</w:t>
            </w:r>
          </w:p>
        </w:tc>
        <w:tc>
          <w:tcPr>
            <w:tcW w:w="3667" w:type="dxa"/>
            <w:vAlign w:val="center"/>
          </w:tcPr>
          <w:p w:rsidR="003541BB" w:rsidRPr="00D1315C" w:rsidRDefault="003541BB" w:rsidP="00B953F3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输入手机号</w:t>
            </w:r>
          </w:p>
        </w:tc>
      </w:tr>
      <w:tr w:rsidR="003541BB" w:rsidRPr="0032080A" w:rsidTr="00B953F3">
        <w:trPr>
          <w:trHeight w:val="366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3541BB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3541BB" w:rsidRPr="00AE480F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/>
            <w:vAlign w:val="center"/>
          </w:tcPr>
          <w:p w:rsidR="003541BB" w:rsidRDefault="003541BB" w:rsidP="00B953F3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667" w:type="dxa"/>
            <w:vAlign w:val="center"/>
          </w:tcPr>
          <w:p w:rsidR="003541BB" w:rsidRPr="00D1315C" w:rsidRDefault="003541BB" w:rsidP="00B953F3">
            <w:pPr>
              <w:spacing w:line="300" w:lineRule="auto"/>
              <w:rPr>
                <w:rFonts w:ascii="宋体"/>
              </w:rPr>
            </w:pPr>
            <w:r w:rsidRPr="00D1315C">
              <w:rPr>
                <w:rFonts w:ascii="宋体" w:hint="eastAsia"/>
              </w:rPr>
              <w:t>输入密码</w:t>
            </w:r>
          </w:p>
        </w:tc>
      </w:tr>
      <w:tr w:rsidR="003541BB" w:rsidRPr="0032080A" w:rsidTr="0034446A">
        <w:trPr>
          <w:trHeight w:val="360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3541BB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3541BB" w:rsidRPr="00AE480F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/>
            <w:vAlign w:val="center"/>
          </w:tcPr>
          <w:p w:rsidR="003541BB" w:rsidRPr="00AE480F" w:rsidRDefault="003541BB" w:rsidP="00B953F3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667" w:type="dxa"/>
            <w:vAlign w:val="center"/>
          </w:tcPr>
          <w:p w:rsidR="003541BB" w:rsidRPr="00D1315C" w:rsidRDefault="003541BB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登录</w:t>
            </w:r>
          </w:p>
        </w:tc>
      </w:tr>
      <w:tr w:rsidR="003541BB" w:rsidRPr="0032080A" w:rsidTr="0034446A">
        <w:trPr>
          <w:trHeight w:val="435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3541BB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3541BB" w:rsidRPr="00AE480F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/>
            <w:vAlign w:val="center"/>
          </w:tcPr>
          <w:p w:rsidR="003541BB" w:rsidRPr="00AE480F" w:rsidRDefault="003541BB" w:rsidP="00B953F3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667" w:type="dxa"/>
            <w:vAlign w:val="center"/>
          </w:tcPr>
          <w:p w:rsidR="003541BB" w:rsidRPr="00D1315C" w:rsidRDefault="003541BB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忘记</w:t>
            </w:r>
            <w:r>
              <w:rPr>
                <w:rFonts w:ascii="宋体"/>
              </w:rPr>
              <w:t>密码</w:t>
            </w:r>
          </w:p>
        </w:tc>
      </w:tr>
      <w:tr w:rsidR="003541BB" w:rsidRPr="0032080A" w:rsidTr="0034446A">
        <w:trPr>
          <w:trHeight w:val="367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3541BB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3541BB" w:rsidRPr="00AE480F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/>
            <w:vAlign w:val="center"/>
          </w:tcPr>
          <w:p w:rsidR="003541BB" w:rsidRPr="00AE480F" w:rsidRDefault="003541BB" w:rsidP="00B953F3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667" w:type="dxa"/>
            <w:vAlign w:val="center"/>
          </w:tcPr>
          <w:p w:rsidR="003541BB" w:rsidRPr="00D1315C" w:rsidRDefault="003541BB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注册</w:t>
            </w:r>
          </w:p>
        </w:tc>
      </w:tr>
      <w:tr w:rsidR="003541BB" w:rsidRPr="0032080A" w:rsidTr="00B953F3">
        <w:trPr>
          <w:trHeight w:val="366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3541BB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3541BB" w:rsidRPr="00AE480F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 w:val="restart"/>
            <w:vAlign w:val="center"/>
          </w:tcPr>
          <w:p w:rsidR="003541BB" w:rsidRPr="00AE480F" w:rsidRDefault="003541BB" w:rsidP="00B953F3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查看个人</w:t>
            </w:r>
            <w:r>
              <w:rPr>
                <w:rFonts w:ascii="宋体"/>
              </w:rPr>
              <w:t>资料</w:t>
            </w:r>
          </w:p>
        </w:tc>
        <w:tc>
          <w:tcPr>
            <w:tcW w:w="3667" w:type="dxa"/>
            <w:vAlign w:val="center"/>
          </w:tcPr>
          <w:p w:rsidR="003541BB" w:rsidRPr="00D1315C" w:rsidRDefault="003541BB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查看</w:t>
            </w:r>
            <w:r>
              <w:rPr>
                <w:rFonts w:ascii="宋体"/>
              </w:rPr>
              <w:t>资料</w:t>
            </w:r>
          </w:p>
        </w:tc>
      </w:tr>
      <w:tr w:rsidR="003541BB" w:rsidRPr="0032080A" w:rsidTr="00B953F3">
        <w:trPr>
          <w:trHeight w:val="366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3541BB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3541BB" w:rsidRPr="00AE480F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/>
            <w:vAlign w:val="center"/>
          </w:tcPr>
          <w:p w:rsidR="003541BB" w:rsidRDefault="003541BB" w:rsidP="00B953F3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667" w:type="dxa"/>
            <w:vAlign w:val="center"/>
          </w:tcPr>
          <w:p w:rsidR="003541BB" w:rsidRPr="00D1315C" w:rsidRDefault="003541BB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设置</w:t>
            </w:r>
            <w:r>
              <w:rPr>
                <w:rFonts w:ascii="宋体"/>
              </w:rPr>
              <w:t>头像</w:t>
            </w:r>
          </w:p>
        </w:tc>
      </w:tr>
      <w:tr w:rsidR="003541BB" w:rsidRPr="0032080A" w:rsidTr="00B953F3">
        <w:trPr>
          <w:trHeight w:val="366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3541BB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3541BB" w:rsidRPr="00AE480F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/>
            <w:vAlign w:val="center"/>
          </w:tcPr>
          <w:p w:rsidR="003541BB" w:rsidRDefault="003541BB" w:rsidP="00B953F3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667" w:type="dxa"/>
            <w:vAlign w:val="center"/>
          </w:tcPr>
          <w:p w:rsidR="003541BB" w:rsidRPr="003541BB" w:rsidRDefault="003541BB" w:rsidP="003541B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设置</w:t>
            </w:r>
            <w:r w:rsidRPr="0021265E">
              <w:rPr>
                <w:rFonts w:asciiTheme="minorEastAsia" w:hAnsiTheme="minorEastAsia" w:hint="eastAsia"/>
              </w:rPr>
              <w:t>昵称</w:t>
            </w:r>
          </w:p>
        </w:tc>
      </w:tr>
      <w:tr w:rsidR="003541BB" w:rsidRPr="0032080A" w:rsidTr="003541BB">
        <w:trPr>
          <w:trHeight w:val="557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3541BB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3541BB" w:rsidRPr="00AE480F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/>
            <w:vAlign w:val="center"/>
          </w:tcPr>
          <w:p w:rsidR="003541BB" w:rsidRPr="00AE480F" w:rsidRDefault="003541BB" w:rsidP="00B953F3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667" w:type="dxa"/>
            <w:vAlign w:val="center"/>
          </w:tcPr>
          <w:p w:rsidR="003541BB" w:rsidRPr="003541BB" w:rsidRDefault="003541BB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Theme="minorEastAsia" w:hAnsiTheme="minorEastAsia" w:hint="eastAsia"/>
              </w:rPr>
              <w:t>设置</w:t>
            </w:r>
            <w:r w:rsidRPr="0021265E">
              <w:rPr>
                <w:rFonts w:asciiTheme="minorEastAsia" w:hAnsiTheme="minorEastAsia" w:hint="eastAsia"/>
              </w:rPr>
              <w:t>性别</w:t>
            </w:r>
          </w:p>
        </w:tc>
      </w:tr>
      <w:tr w:rsidR="003541BB" w:rsidRPr="0032080A" w:rsidTr="003541BB">
        <w:trPr>
          <w:trHeight w:val="540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3541BB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3541BB" w:rsidRPr="00AE480F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/>
            <w:vAlign w:val="center"/>
          </w:tcPr>
          <w:p w:rsidR="003541BB" w:rsidRPr="00AE480F" w:rsidRDefault="003541BB" w:rsidP="00B953F3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667" w:type="dxa"/>
            <w:vAlign w:val="center"/>
          </w:tcPr>
          <w:p w:rsidR="003541BB" w:rsidRPr="003541BB" w:rsidRDefault="003541BB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Theme="minorEastAsia" w:hAnsiTheme="minorEastAsia" w:hint="eastAsia"/>
              </w:rPr>
              <w:t>设置</w:t>
            </w:r>
            <w:r w:rsidRPr="0021265E">
              <w:rPr>
                <w:rFonts w:asciiTheme="minorEastAsia" w:hAnsiTheme="minorEastAsia" w:hint="eastAsia"/>
              </w:rPr>
              <w:t>出生日期</w:t>
            </w:r>
          </w:p>
        </w:tc>
      </w:tr>
      <w:tr w:rsidR="003541BB" w:rsidRPr="0032080A" w:rsidTr="003541BB">
        <w:trPr>
          <w:trHeight w:val="450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3541BB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3541BB" w:rsidRPr="00AE480F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/>
            <w:vAlign w:val="center"/>
          </w:tcPr>
          <w:p w:rsidR="003541BB" w:rsidRPr="00AE480F" w:rsidRDefault="003541BB" w:rsidP="00B953F3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667" w:type="dxa"/>
            <w:vAlign w:val="center"/>
          </w:tcPr>
          <w:p w:rsidR="003541BB" w:rsidRPr="003541BB" w:rsidRDefault="003541BB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设置学校专业</w:t>
            </w:r>
          </w:p>
        </w:tc>
      </w:tr>
      <w:tr w:rsidR="003541BB" w:rsidRPr="0032080A" w:rsidTr="003541BB">
        <w:trPr>
          <w:trHeight w:val="420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3541BB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3541BB" w:rsidRPr="00AE480F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/>
            <w:vAlign w:val="center"/>
          </w:tcPr>
          <w:p w:rsidR="003541BB" w:rsidRPr="00AE480F" w:rsidRDefault="003541BB" w:rsidP="00B953F3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667" w:type="dxa"/>
            <w:vAlign w:val="center"/>
          </w:tcPr>
          <w:p w:rsidR="003541BB" w:rsidRPr="003541BB" w:rsidRDefault="003541BB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设置入学</w:t>
            </w:r>
            <w:r>
              <w:rPr>
                <w:rFonts w:ascii="宋体"/>
              </w:rPr>
              <w:t>年份</w:t>
            </w:r>
          </w:p>
        </w:tc>
      </w:tr>
      <w:tr w:rsidR="003541BB" w:rsidRPr="0032080A" w:rsidTr="003541BB">
        <w:trPr>
          <w:trHeight w:val="465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3541BB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3541BB" w:rsidRPr="00AE480F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/>
            <w:vAlign w:val="center"/>
          </w:tcPr>
          <w:p w:rsidR="003541BB" w:rsidRPr="00AE480F" w:rsidRDefault="003541BB" w:rsidP="00B953F3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667" w:type="dxa"/>
            <w:vAlign w:val="center"/>
          </w:tcPr>
          <w:p w:rsidR="003541BB" w:rsidRPr="003541BB" w:rsidRDefault="003541BB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设置星座</w:t>
            </w:r>
          </w:p>
        </w:tc>
      </w:tr>
      <w:tr w:rsidR="003541BB" w:rsidRPr="0032080A" w:rsidTr="003541BB">
        <w:trPr>
          <w:trHeight w:val="450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3541BB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3541BB" w:rsidRPr="00AE480F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/>
            <w:vAlign w:val="center"/>
          </w:tcPr>
          <w:p w:rsidR="003541BB" w:rsidRPr="00AE480F" w:rsidRDefault="003541BB" w:rsidP="00B953F3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667" w:type="dxa"/>
            <w:vAlign w:val="center"/>
          </w:tcPr>
          <w:p w:rsidR="003541BB" w:rsidRPr="003541BB" w:rsidRDefault="003541BB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保存</w:t>
            </w:r>
          </w:p>
        </w:tc>
      </w:tr>
      <w:tr w:rsidR="003541BB" w:rsidRPr="0032080A" w:rsidTr="003541BB">
        <w:trPr>
          <w:trHeight w:val="492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3541BB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3541BB" w:rsidRPr="00AE480F" w:rsidRDefault="003541BB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/>
            <w:vAlign w:val="center"/>
          </w:tcPr>
          <w:p w:rsidR="003541BB" w:rsidRPr="00AE480F" w:rsidRDefault="003541BB" w:rsidP="00B953F3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667" w:type="dxa"/>
            <w:vAlign w:val="center"/>
          </w:tcPr>
          <w:p w:rsidR="003541BB" w:rsidRPr="003541BB" w:rsidRDefault="003541BB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退出</w:t>
            </w:r>
          </w:p>
        </w:tc>
      </w:tr>
      <w:tr w:rsidR="00B953F3" w:rsidRPr="0032080A" w:rsidTr="00B953F3">
        <w:trPr>
          <w:trHeight w:val="366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B953F3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 w:val="restart"/>
            <w:shd w:val="clear" w:color="auto" w:fill="auto"/>
            <w:vAlign w:val="center"/>
          </w:tcPr>
          <w:p w:rsidR="00B953F3" w:rsidRPr="00AE480F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匹配</w:t>
            </w:r>
            <w:r>
              <w:rPr>
                <w:rFonts w:ascii="宋体"/>
              </w:rPr>
              <w:t>部分</w:t>
            </w:r>
          </w:p>
        </w:tc>
        <w:tc>
          <w:tcPr>
            <w:tcW w:w="2473" w:type="dxa"/>
            <w:vMerge w:val="restart"/>
            <w:vAlign w:val="center"/>
          </w:tcPr>
          <w:p w:rsidR="00B953F3" w:rsidRPr="00AE480F" w:rsidRDefault="00B953F3" w:rsidP="00B953F3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发送请求</w:t>
            </w:r>
          </w:p>
        </w:tc>
        <w:tc>
          <w:tcPr>
            <w:tcW w:w="3667" w:type="dxa"/>
            <w:vAlign w:val="center"/>
          </w:tcPr>
          <w:p w:rsidR="00B953F3" w:rsidRDefault="009E4482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搜索</w:t>
            </w:r>
            <w:r>
              <w:rPr>
                <w:rFonts w:ascii="宋体"/>
              </w:rPr>
              <w:t>学校</w:t>
            </w:r>
          </w:p>
        </w:tc>
      </w:tr>
      <w:tr w:rsidR="00B953F3" w:rsidRPr="0032080A" w:rsidTr="00B953F3">
        <w:trPr>
          <w:trHeight w:val="366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B953F3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B953F3" w:rsidRPr="00AE480F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/>
          </w:tcPr>
          <w:p w:rsidR="00B953F3" w:rsidRDefault="00B953F3" w:rsidP="00B953F3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667" w:type="dxa"/>
            <w:vAlign w:val="center"/>
          </w:tcPr>
          <w:p w:rsidR="00B953F3" w:rsidRDefault="009E4482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发送</w:t>
            </w:r>
            <w:r>
              <w:rPr>
                <w:rFonts w:ascii="宋体"/>
              </w:rPr>
              <w:t>请求</w:t>
            </w:r>
          </w:p>
        </w:tc>
      </w:tr>
      <w:tr w:rsidR="00B953F3" w:rsidRPr="0032080A" w:rsidTr="00B953F3">
        <w:trPr>
          <w:trHeight w:val="366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B953F3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B953F3" w:rsidRPr="00AE480F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Align w:val="center"/>
          </w:tcPr>
          <w:p w:rsidR="00B953F3" w:rsidRPr="00AE480F" w:rsidRDefault="00B953F3" w:rsidP="00B953F3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接收</w:t>
            </w:r>
            <w:r>
              <w:rPr>
                <w:rFonts w:ascii="宋体"/>
              </w:rPr>
              <w:t>请求</w:t>
            </w:r>
          </w:p>
        </w:tc>
        <w:tc>
          <w:tcPr>
            <w:tcW w:w="3667" w:type="dxa"/>
            <w:vAlign w:val="center"/>
          </w:tcPr>
          <w:p w:rsidR="00B953F3" w:rsidRDefault="009E4482" w:rsidP="00B953F3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接收</w:t>
            </w:r>
            <w:r>
              <w:rPr>
                <w:rFonts w:ascii="宋体"/>
              </w:rPr>
              <w:t>请求</w:t>
            </w:r>
          </w:p>
        </w:tc>
      </w:tr>
      <w:tr w:rsidR="00B953F3" w:rsidRPr="0032080A" w:rsidTr="00B953F3">
        <w:trPr>
          <w:trHeight w:val="366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B953F3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 w:val="restart"/>
            <w:shd w:val="clear" w:color="auto" w:fill="auto"/>
            <w:vAlign w:val="center"/>
          </w:tcPr>
          <w:p w:rsidR="00B953F3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聊天室</w:t>
            </w:r>
            <w:r>
              <w:rPr>
                <w:rFonts w:ascii="宋体"/>
              </w:rPr>
              <w:t>部分</w:t>
            </w:r>
          </w:p>
        </w:tc>
        <w:tc>
          <w:tcPr>
            <w:tcW w:w="2473" w:type="dxa"/>
            <w:vMerge w:val="restart"/>
            <w:vAlign w:val="center"/>
          </w:tcPr>
          <w:p w:rsidR="00B953F3" w:rsidRPr="00AE480F" w:rsidRDefault="00B953F3" w:rsidP="00B953F3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发送消息</w:t>
            </w:r>
          </w:p>
        </w:tc>
        <w:tc>
          <w:tcPr>
            <w:tcW w:w="3667" w:type="dxa"/>
            <w:vAlign w:val="center"/>
          </w:tcPr>
          <w:p w:rsidR="00B953F3" w:rsidRDefault="004310CA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发送</w:t>
            </w:r>
            <w:r>
              <w:rPr>
                <w:rFonts w:ascii="宋体"/>
              </w:rPr>
              <w:t>邀请</w:t>
            </w:r>
          </w:p>
        </w:tc>
      </w:tr>
      <w:tr w:rsidR="00B953F3" w:rsidRPr="0032080A" w:rsidTr="00B953F3">
        <w:trPr>
          <w:trHeight w:val="366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B953F3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B953F3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/>
            <w:vAlign w:val="center"/>
          </w:tcPr>
          <w:p w:rsidR="00B953F3" w:rsidRDefault="00B953F3" w:rsidP="00B953F3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667" w:type="dxa"/>
            <w:vAlign w:val="center"/>
          </w:tcPr>
          <w:p w:rsidR="00B953F3" w:rsidRDefault="004310CA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发送</w:t>
            </w:r>
            <w:r>
              <w:rPr>
                <w:rFonts w:ascii="宋体"/>
              </w:rPr>
              <w:t>消息</w:t>
            </w:r>
          </w:p>
        </w:tc>
      </w:tr>
      <w:tr w:rsidR="00B953F3" w:rsidRPr="0032080A" w:rsidTr="00B953F3">
        <w:trPr>
          <w:trHeight w:val="366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B953F3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B953F3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 w:val="restart"/>
            <w:vAlign w:val="center"/>
          </w:tcPr>
          <w:p w:rsidR="00B953F3" w:rsidRPr="00E66D13" w:rsidRDefault="00B953F3" w:rsidP="00B953F3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接收消息</w:t>
            </w:r>
          </w:p>
        </w:tc>
        <w:tc>
          <w:tcPr>
            <w:tcW w:w="3667" w:type="dxa"/>
            <w:vAlign w:val="center"/>
          </w:tcPr>
          <w:p w:rsidR="00B953F3" w:rsidRDefault="00EC6B7A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接收</w:t>
            </w:r>
            <w:r>
              <w:rPr>
                <w:rFonts w:ascii="宋体"/>
              </w:rPr>
              <w:t>邀请</w:t>
            </w:r>
          </w:p>
        </w:tc>
      </w:tr>
      <w:tr w:rsidR="00B953F3" w:rsidRPr="0032080A" w:rsidTr="00B953F3">
        <w:trPr>
          <w:trHeight w:val="366"/>
          <w:jc w:val="center"/>
        </w:trPr>
        <w:tc>
          <w:tcPr>
            <w:tcW w:w="1140" w:type="dxa"/>
            <w:vMerge/>
            <w:shd w:val="clear" w:color="auto" w:fill="auto"/>
            <w:vAlign w:val="center"/>
          </w:tcPr>
          <w:p w:rsidR="00B953F3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589" w:type="dxa"/>
            <w:vMerge/>
            <w:shd w:val="clear" w:color="auto" w:fill="auto"/>
            <w:vAlign w:val="center"/>
          </w:tcPr>
          <w:p w:rsidR="00B953F3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73" w:type="dxa"/>
            <w:vMerge/>
            <w:vAlign w:val="center"/>
          </w:tcPr>
          <w:p w:rsidR="00B953F3" w:rsidRDefault="00B953F3" w:rsidP="00B953F3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667" w:type="dxa"/>
            <w:vAlign w:val="center"/>
          </w:tcPr>
          <w:p w:rsidR="00B953F3" w:rsidRPr="0032080A" w:rsidRDefault="00EC6B7A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发送</w:t>
            </w:r>
            <w:r w:rsidR="004310CA">
              <w:rPr>
                <w:rFonts w:ascii="宋体" w:hint="eastAsia"/>
              </w:rPr>
              <w:t>消</w:t>
            </w:r>
            <w:bookmarkStart w:id="15" w:name="_GoBack"/>
            <w:bookmarkEnd w:id="15"/>
            <w:r>
              <w:rPr>
                <w:rFonts w:ascii="宋体" w:hint="eastAsia"/>
              </w:rPr>
              <w:t>息</w:t>
            </w:r>
          </w:p>
        </w:tc>
      </w:tr>
    </w:tbl>
    <w:p w:rsidR="00B07AA9" w:rsidRDefault="00B07AA9">
      <w:r>
        <w:br w:type="page"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2218"/>
        <w:gridCol w:w="2739"/>
        <w:gridCol w:w="3442"/>
      </w:tblGrid>
      <w:tr w:rsidR="00B953F3" w:rsidRPr="0032080A" w:rsidTr="00B953F3">
        <w:trPr>
          <w:trHeight w:val="349"/>
          <w:jc w:val="center"/>
        </w:trPr>
        <w:tc>
          <w:tcPr>
            <w:tcW w:w="97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953F3" w:rsidRPr="0032080A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lastRenderedPageBreak/>
              <w:t>主模块</w:t>
            </w:r>
          </w:p>
        </w:tc>
        <w:tc>
          <w:tcPr>
            <w:tcW w:w="221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953F3" w:rsidRPr="0032080A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739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953F3" w:rsidRPr="0032080A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442" w:type="dxa"/>
            <w:vAlign w:val="center"/>
          </w:tcPr>
          <w:p w:rsidR="00B953F3" w:rsidRPr="0032080A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B953F3" w:rsidRPr="0032080A" w:rsidTr="00B953F3">
        <w:trPr>
          <w:trHeight w:val="359"/>
          <w:jc w:val="center"/>
        </w:trPr>
        <w:tc>
          <w:tcPr>
            <w:tcW w:w="976" w:type="dxa"/>
            <w:vMerge w:val="restart"/>
            <w:shd w:val="clear" w:color="auto" w:fill="auto"/>
            <w:vAlign w:val="center"/>
          </w:tcPr>
          <w:p w:rsidR="00B953F3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校脸</w:t>
            </w:r>
          </w:p>
        </w:tc>
        <w:tc>
          <w:tcPr>
            <w:tcW w:w="2218" w:type="dxa"/>
            <w:vMerge w:val="restart"/>
            <w:shd w:val="clear" w:color="auto" w:fill="auto"/>
            <w:vAlign w:val="center"/>
          </w:tcPr>
          <w:p w:rsidR="00B953F3" w:rsidRPr="00111DC5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评价部分</w:t>
            </w:r>
          </w:p>
        </w:tc>
        <w:tc>
          <w:tcPr>
            <w:tcW w:w="2739" w:type="dxa"/>
            <w:vMerge w:val="restart"/>
            <w:vAlign w:val="center"/>
          </w:tcPr>
          <w:p w:rsidR="00B953F3" w:rsidRPr="00111DC5" w:rsidRDefault="00B953F3" w:rsidP="00B953F3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查询</w:t>
            </w:r>
            <w:r>
              <w:rPr>
                <w:rFonts w:ascii="宋体"/>
              </w:rPr>
              <w:t>积分</w:t>
            </w:r>
          </w:p>
        </w:tc>
        <w:tc>
          <w:tcPr>
            <w:tcW w:w="3442" w:type="dxa"/>
            <w:vAlign w:val="center"/>
          </w:tcPr>
          <w:p w:rsidR="00B953F3" w:rsidRDefault="009E4482" w:rsidP="00B953F3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查询</w:t>
            </w:r>
          </w:p>
        </w:tc>
      </w:tr>
      <w:tr w:rsidR="00B953F3" w:rsidRPr="0032080A" w:rsidTr="00B953F3">
        <w:trPr>
          <w:trHeight w:val="359"/>
          <w:jc w:val="center"/>
        </w:trPr>
        <w:tc>
          <w:tcPr>
            <w:tcW w:w="976" w:type="dxa"/>
            <w:vMerge/>
            <w:shd w:val="clear" w:color="auto" w:fill="auto"/>
            <w:vAlign w:val="center"/>
          </w:tcPr>
          <w:p w:rsidR="00B953F3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218" w:type="dxa"/>
            <w:vMerge/>
            <w:shd w:val="clear" w:color="auto" w:fill="auto"/>
            <w:vAlign w:val="center"/>
          </w:tcPr>
          <w:p w:rsidR="00B953F3" w:rsidRPr="00111DC5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739" w:type="dxa"/>
            <w:vMerge/>
            <w:vAlign w:val="center"/>
          </w:tcPr>
          <w:p w:rsidR="00B953F3" w:rsidRPr="00111DC5" w:rsidRDefault="00B953F3" w:rsidP="00B953F3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442" w:type="dxa"/>
            <w:vAlign w:val="center"/>
          </w:tcPr>
          <w:p w:rsidR="00B953F3" w:rsidRDefault="009E4482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积分</w:t>
            </w:r>
            <w:r>
              <w:rPr>
                <w:rFonts w:ascii="宋体"/>
              </w:rPr>
              <w:t>兑换</w:t>
            </w:r>
          </w:p>
        </w:tc>
      </w:tr>
      <w:tr w:rsidR="009E4482" w:rsidRPr="0032080A" w:rsidTr="009E4482">
        <w:trPr>
          <w:trHeight w:val="405"/>
          <w:jc w:val="center"/>
        </w:trPr>
        <w:tc>
          <w:tcPr>
            <w:tcW w:w="976" w:type="dxa"/>
            <w:vMerge/>
            <w:shd w:val="clear" w:color="auto" w:fill="auto"/>
            <w:vAlign w:val="center"/>
          </w:tcPr>
          <w:p w:rsidR="009E4482" w:rsidRDefault="009E4482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218" w:type="dxa"/>
            <w:vMerge/>
            <w:shd w:val="clear" w:color="auto" w:fill="auto"/>
            <w:vAlign w:val="center"/>
          </w:tcPr>
          <w:p w:rsidR="009E4482" w:rsidRPr="00111DC5" w:rsidRDefault="009E4482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739" w:type="dxa"/>
            <w:vMerge w:val="restart"/>
            <w:vAlign w:val="center"/>
          </w:tcPr>
          <w:p w:rsidR="009E4482" w:rsidRPr="00111DC5" w:rsidRDefault="009E4482" w:rsidP="00B953F3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评价</w:t>
            </w:r>
            <w:r>
              <w:rPr>
                <w:rFonts w:ascii="宋体"/>
              </w:rPr>
              <w:t>用户</w:t>
            </w:r>
          </w:p>
        </w:tc>
        <w:tc>
          <w:tcPr>
            <w:tcW w:w="3442" w:type="dxa"/>
            <w:vAlign w:val="center"/>
          </w:tcPr>
          <w:p w:rsidR="009E4482" w:rsidRDefault="009E4482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评价</w:t>
            </w:r>
            <w:r>
              <w:rPr>
                <w:rFonts w:ascii="宋体"/>
              </w:rPr>
              <w:t>用户</w:t>
            </w:r>
          </w:p>
        </w:tc>
      </w:tr>
      <w:tr w:rsidR="009E4482" w:rsidRPr="0032080A" w:rsidTr="009E4482">
        <w:trPr>
          <w:trHeight w:val="409"/>
          <w:jc w:val="center"/>
        </w:trPr>
        <w:tc>
          <w:tcPr>
            <w:tcW w:w="976" w:type="dxa"/>
            <w:vMerge/>
            <w:shd w:val="clear" w:color="auto" w:fill="auto"/>
            <w:vAlign w:val="center"/>
          </w:tcPr>
          <w:p w:rsidR="009E4482" w:rsidRDefault="009E4482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218" w:type="dxa"/>
            <w:vMerge/>
            <w:shd w:val="clear" w:color="auto" w:fill="auto"/>
            <w:vAlign w:val="center"/>
          </w:tcPr>
          <w:p w:rsidR="009E4482" w:rsidRPr="00111DC5" w:rsidRDefault="009E4482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739" w:type="dxa"/>
            <w:vMerge/>
            <w:vAlign w:val="center"/>
          </w:tcPr>
          <w:p w:rsidR="009E4482" w:rsidRDefault="009E4482" w:rsidP="00B953F3">
            <w:pPr>
              <w:spacing w:line="300" w:lineRule="auto"/>
              <w:rPr>
                <w:rFonts w:ascii="宋体" w:hint="eastAsia"/>
              </w:rPr>
            </w:pPr>
          </w:p>
        </w:tc>
        <w:tc>
          <w:tcPr>
            <w:tcW w:w="3442" w:type="dxa"/>
            <w:vAlign w:val="center"/>
          </w:tcPr>
          <w:p w:rsidR="009E4482" w:rsidRDefault="009E4482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评价</w:t>
            </w:r>
            <w:r>
              <w:rPr>
                <w:rFonts w:ascii="宋体"/>
              </w:rPr>
              <w:t>学校</w:t>
            </w:r>
          </w:p>
        </w:tc>
      </w:tr>
      <w:tr w:rsidR="00B953F3" w:rsidRPr="0032080A" w:rsidTr="00B953F3">
        <w:trPr>
          <w:trHeight w:val="359"/>
          <w:jc w:val="center"/>
        </w:trPr>
        <w:tc>
          <w:tcPr>
            <w:tcW w:w="976" w:type="dxa"/>
            <w:vMerge/>
            <w:shd w:val="clear" w:color="auto" w:fill="auto"/>
            <w:vAlign w:val="center"/>
          </w:tcPr>
          <w:p w:rsidR="00B953F3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218" w:type="dxa"/>
            <w:vMerge/>
            <w:shd w:val="clear" w:color="auto" w:fill="auto"/>
            <w:vAlign w:val="center"/>
          </w:tcPr>
          <w:p w:rsidR="00B953F3" w:rsidRDefault="00B953F3" w:rsidP="00B953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739" w:type="dxa"/>
            <w:vAlign w:val="center"/>
          </w:tcPr>
          <w:p w:rsidR="00B953F3" w:rsidRDefault="00B953F3" w:rsidP="00B953F3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查看评价</w:t>
            </w:r>
          </w:p>
        </w:tc>
        <w:tc>
          <w:tcPr>
            <w:tcW w:w="3442" w:type="dxa"/>
            <w:vAlign w:val="center"/>
          </w:tcPr>
          <w:p w:rsidR="00B953F3" w:rsidRDefault="009E4482" w:rsidP="00B953F3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评价</w:t>
            </w:r>
            <w:r>
              <w:rPr>
                <w:rFonts w:ascii="宋体"/>
              </w:rPr>
              <w:t>查看</w:t>
            </w:r>
          </w:p>
        </w:tc>
      </w:tr>
    </w:tbl>
    <w:p w:rsidR="007A7A44" w:rsidRPr="001D7582" w:rsidRDefault="007A7A44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2E1D83" w:rsidRPr="001D7582" w:rsidRDefault="002E1D83">
      <w:pPr>
        <w:pStyle w:val="2"/>
      </w:pPr>
      <w:bookmarkStart w:id="16" w:name="_Toc232815749"/>
      <w:r w:rsidRPr="001D7582">
        <w:rPr>
          <w:rFonts w:hint="eastAsia"/>
        </w:rPr>
        <w:t>测试风险分析</w:t>
      </w:r>
      <w:bookmarkEnd w:id="16"/>
    </w:p>
    <w:p w:rsidR="001D7582" w:rsidRPr="001D7582" w:rsidRDefault="001D7582" w:rsidP="00E20FEF">
      <w:pPr>
        <w:pStyle w:val="a0"/>
        <w:numPr>
          <w:ilvl w:val="0"/>
          <w:numId w:val="16"/>
        </w:numPr>
        <w:spacing w:before="100" w:beforeAutospacing="1" w:after="100" w:afterAutospacing="1"/>
        <w:rPr>
          <w:rFonts w:ascii="Arial"/>
        </w:rPr>
      </w:pPr>
      <w:r w:rsidRPr="001D7582">
        <w:rPr>
          <w:rFonts w:ascii="宋体" w:hint="eastAsia"/>
          <w:szCs w:val="21"/>
        </w:rPr>
        <w:t>项目进度较紧张，在任务提交及时性上存在风险。</w:t>
      </w:r>
    </w:p>
    <w:p w:rsidR="001D7582" w:rsidRPr="001D7582" w:rsidRDefault="001D7582" w:rsidP="00E20FEF">
      <w:pPr>
        <w:pStyle w:val="a0"/>
        <w:numPr>
          <w:ilvl w:val="0"/>
          <w:numId w:val="16"/>
        </w:numPr>
        <w:spacing w:before="100" w:beforeAutospacing="1" w:after="100" w:afterAutospacing="1"/>
        <w:rPr>
          <w:rFonts w:ascii="Arial"/>
        </w:rPr>
      </w:pPr>
      <w:r w:rsidRPr="001D7582">
        <w:rPr>
          <w:rFonts w:ascii="宋体" w:hint="eastAsia"/>
          <w:szCs w:val="21"/>
        </w:rPr>
        <w:t>项目进度较紧张且性能需求并不明确</w:t>
      </w:r>
    </w:p>
    <w:p w:rsidR="001D7582" w:rsidRPr="001D7582" w:rsidRDefault="001D7582" w:rsidP="00E20FEF">
      <w:pPr>
        <w:pStyle w:val="ad"/>
        <w:numPr>
          <w:ilvl w:val="0"/>
          <w:numId w:val="16"/>
        </w:numPr>
        <w:spacing w:before="100" w:beforeAutospacing="1" w:after="100" w:afterAutospacing="1"/>
        <w:ind w:firstLineChars="0"/>
      </w:pPr>
      <w:r w:rsidRPr="001D7582"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1D7582" w:rsidRPr="001D7582" w:rsidRDefault="001D7582" w:rsidP="001D7582">
      <w:pPr>
        <w:pStyle w:val="ad"/>
        <w:numPr>
          <w:ilvl w:val="0"/>
          <w:numId w:val="16"/>
        </w:numPr>
        <w:spacing w:before="100" w:beforeAutospacing="1" w:after="100" w:afterAutospacing="1"/>
        <w:ind w:firstLineChars="0"/>
      </w:pPr>
      <w:r w:rsidRPr="001D7582">
        <w:rPr>
          <w:rFonts w:ascii="宋体" w:hint="eastAsia"/>
          <w:szCs w:val="21"/>
        </w:rPr>
        <w:t>程序界面设计没有一个标准，造成这方面的测试没有明确的衡量指标</w:t>
      </w:r>
    </w:p>
    <w:p w:rsidR="0090611F" w:rsidRPr="001D7582" w:rsidRDefault="0090611F" w:rsidP="0090611F">
      <w:pPr>
        <w:pStyle w:val="2"/>
      </w:pPr>
      <w:bookmarkStart w:id="17" w:name="_Toc232815750"/>
      <w:r w:rsidRPr="001D7582">
        <w:rPr>
          <w:rFonts w:hint="eastAsia"/>
        </w:rPr>
        <w:t>测试方法</w:t>
      </w:r>
      <w:bookmarkEnd w:id="17"/>
    </w:p>
    <w:p w:rsidR="002E1D83" w:rsidRPr="009E7B85" w:rsidRDefault="00F10470" w:rsidP="009E7B85">
      <w:pPr>
        <w:pStyle w:val="a0"/>
        <w:rPr>
          <w:b/>
        </w:rPr>
      </w:pPr>
      <w:r>
        <w:rPr>
          <w:rFonts w:hint="eastAsia"/>
        </w:rPr>
        <w:t>本次测试主要使用</w:t>
      </w:r>
      <w:r>
        <w:rPr>
          <w:rFonts w:hint="eastAsia"/>
        </w:rPr>
        <w:t>robotium,monkey,appium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IAutomator</w:t>
      </w:r>
      <w:r>
        <w:rPr>
          <w:rFonts w:hint="eastAsia"/>
        </w:rPr>
        <w:t>等</w:t>
      </w:r>
      <w:r>
        <w:t>测试工具进行自动化测试。</w:t>
      </w:r>
    </w:p>
    <w:p w:rsidR="002E1D83" w:rsidRDefault="002E1D83">
      <w:pPr>
        <w:ind w:left="525"/>
      </w:pPr>
    </w:p>
    <w:p w:rsidR="002E1D83" w:rsidRDefault="002E1D83">
      <w:pPr>
        <w:ind w:left="601" w:firstLine="249"/>
        <w:jc w:val="left"/>
        <w:rPr>
          <w:rFonts w:ascii="Times New Roman" w:hAnsi="Times New Roman"/>
        </w:rPr>
      </w:pPr>
    </w:p>
    <w:sectPr w:rsidR="002E1D83" w:rsidSect="0028509A">
      <w:footerReference w:type="default" r:id="rId14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1BF" w:rsidRDefault="003061BF" w:rsidP="002E1D83">
      <w:pPr>
        <w:pStyle w:val="a0"/>
      </w:pPr>
      <w:r>
        <w:separator/>
      </w:r>
    </w:p>
  </w:endnote>
  <w:endnote w:type="continuationSeparator" w:id="0">
    <w:p w:rsidR="003061BF" w:rsidRDefault="003061BF" w:rsidP="002E1D83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144" w:rsidRDefault="00C5114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51144" w:rsidRDefault="00C5114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144" w:rsidRDefault="00C5114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E4482">
      <w:rPr>
        <w:rStyle w:val="a7"/>
        <w:noProof/>
      </w:rPr>
      <w:t>i</w:t>
    </w:r>
    <w:r>
      <w:rPr>
        <w:rStyle w:val="a7"/>
      </w:rPr>
      <w:fldChar w:fldCharType="end"/>
    </w:r>
  </w:p>
  <w:p w:rsidR="00C51144" w:rsidRDefault="00C51144">
    <w:pPr>
      <w:pStyle w:val="a6"/>
      <w:jc w:val="center"/>
    </w:pPr>
  </w:p>
  <w:p w:rsidR="00C51144" w:rsidRDefault="00C5114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144" w:rsidRDefault="00C51144">
    <w:pPr>
      <w:pStyle w:val="a6"/>
      <w:framePr w:wrap="around" w:vAnchor="text" w:hAnchor="margin" w:xAlign="center" w:y="1"/>
      <w:jc w:val="right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E4482">
      <w:rPr>
        <w:rStyle w:val="a7"/>
        <w:noProof/>
      </w:rPr>
      <w:t>ii</w:t>
    </w:r>
    <w:r>
      <w:rPr>
        <w:rStyle w:val="a7"/>
      </w:rPr>
      <w:fldChar w:fldCharType="end"/>
    </w:r>
  </w:p>
  <w:p w:rsidR="00C51144" w:rsidRDefault="00C51144">
    <w:pPr>
      <w:pStyle w:val="a6"/>
      <w:wordWrap w:val="0"/>
    </w:pPr>
    <w:r>
      <w:rPr>
        <w:rFonts w:hint="eastAsia"/>
      </w:rPr>
      <w:t xml:space="preserve">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144" w:rsidRDefault="00C5114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310CA">
      <w:rPr>
        <w:rStyle w:val="a7"/>
        <w:noProof/>
      </w:rPr>
      <w:t>4</w:t>
    </w:r>
    <w:r>
      <w:rPr>
        <w:rStyle w:val="a7"/>
      </w:rPr>
      <w:fldChar w:fldCharType="end"/>
    </w:r>
  </w:p>
  <w:p w:rsidR="00C51144" w:rsidRDefault="00C51144">
    <w:pPr>
      <w:pStyle w:val="a6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1BF" w:rsidRDefault="003061BF" w:rsidP="002E1D83">
      <w:pPr>
        <w:pStyle w:val="a0"/>
      </w:pPr>
      <w:r>
        <w:separator/>
      </w:r>
    </w:p>
  </w:footnote>
  <w:footnote w:type="continuationSeparator" w:id="0">
    <w:p w:rsidR="003061BF" w:rsidRDefault="003061BF" w:rsidP="002E1D83">
      <w:pPr>
        <w:pStyle w:val="a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144" w:rsidRDefault="003061BF">
    <w:pPr>
      <w:pStyle w:val="a8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noProof/>
        <w:sz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99pt;margin-top:6.35pt;width:78.75pt;height:18pt;z-index:251657728;visibility:visible;mso-wrap-edited:f">
          <v:imagedata r:id="rId1" o:title=""/>
          <w10:wrap type="topAndBottom"/>
        </v:shape>
        <o:OLEObject Type="Embed" ProgID="Word.Picture.8" ShapeID="_x0000_s2050" DrawAspect="Content" ObjectID="_1558853636" r:id="rId2"/>
      </w:object>
    </w:r>
    <w:r w:rsidR="00C51144"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51144">
      <w:rPr>
        <w:rFonts w:ascii="宋体" w:hint="eastAsia"/>
        <w:b/>
      </w:rPr>
      <w:tab/>
    </w:r>
    <w:r w:rsidR="00C51144">
      <w:rPr>
        <w:rFonts w:eastAsia="幼圆" w:hint="eastAsia"/>
      </w:rPr>
      <w:t>项目名称：</w:t>
    </w:r>
    <w:r w:rsidR="00C51144">
      <w:rPr>
        <w:rFonts w:ascii="宋体" w:hint="eastAsia"/>
        <w:b/>
      </w:rPr>
      <w:tab/>
    </w:r>
  </w:p>
  <w:p w:rsidR="00C51144" w:rsidRDefault="00C51144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144" w:rsidRDefault="00C51144">
    <w:pPr>
      <w:pStyle w:val="a8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C51144" w:rsidRDefault="00C51144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144" w:rsidRDefault="00C51144">
    <w:pPr>
      <w:pStyle w:val="a8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C51144" w:rsidRDefault="00C51144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000008F"/>
    <w:multiLevelType w:val="multilevel"/>
    <w:tmpl w:val="0000008F"/>
    <w:lvl w:ilvl="0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2">
    <w:nsid w:val="00125A5B"/>
    <w:multiLevelType w:val="hybridMultilevel"/>
    <w:tmpl w:val="46661C3E"/>
    <w:lvl w:ilvl="0" w:tplc="E8E6506C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B466BF"/>
    <w:multiLevelType w:val="hybridMultilevel"/>
    <w:tmpl w:val="A9B887BE"/>
    <w:lvl w:ilvl="0" w:tplc="107CDB5A">
      <w:start w:val="1"/>
      <w:numFmt w:val="decimal"/>
      <w:lvlText w:val="%1．"/>
      <w:lvlJc w:val="left"/>
      <w:pPr>
        <w:tabs>
          <w:tab w:val="num" w:pos="1291"/>
        </w:tabs>
        <w:ind w:left="1291" w:hanging="360"/>
      </w:pPr>
      <w:rPr>
        <w:rFonts w:hint="eastAsia"/>
      </w:rPr>
    </w:lvl>
    <w:lvl w:ilvl="1" w:tplc="859894F2">
      <w:start w:val="1"/>
      <w:numFmt w:val="bullet"/>
      <w:lvlText w:val=""/>
      <w:lvlJc w:val="left"/>
      <w:pPr>
        <w:tabs>
          <w:tab w:val="num" w:pos="1771"/>
        </w:tabs>
        <w:ind w:left="177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91"/>
        </w:tabs>
        <w:ind w:left="21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31"/>
        </w:tabs>
        <w:ind w:left="30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1"/>
        </w:tabs>
        <w:ind w:left="34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1"/>
        </w:tabs>
        <w:ind w:left="38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91"/>
        </w:tabs>
        <w:ind w:left="42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20"/>
      </w:pPr>
    </w:lvl>
  </w:abstractNum>
  <w:abstractNum w:abstractNumId="4">
    <w:nsid w:val="0325567E"/>
    <w:multiLevelType w:val="hybridMultilevel"/>
    <w:tmpl w:val="278EE69C"/>
    <w:lvl w:ilvl="0" w:tplc="5414DC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97C056B"/>
    <w:multiLevelType w:val="hybridMultilevel"/>
    <w:tmpl w:val="1542E57A"/>
    <w:lvl w:ilvl="0" w:tplc="8CDE8A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EE0E80"/>
    <w:multiLevelType w:val="singleLevel"/>
    <w:tmpl w:val="9E000A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7">
    <w:nsid w:val="0E3706E8"/>
    <w:multiLevelType w:val="singleLevel"/>
    <w:tmpl w:val="613476F6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8">
    <w:nsid w:val="14245E7D"/>
    <w:multiLevelType w:val="hybridMultilevel"/>
    <w:tmpl w:val="A6BAA7C6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9">
    <w:nsid w:val="146930CF"/>
    <w:multiLevelType w:val="hybridMultilevel"/>
    <w:tmpl w:val="3EC0C6D8"/>
    <w:lvl w:ilvl="0" w:tplc="2F72AB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5AF10E5"/>
    <w:multiLevelType w:val="hybridMultilevel"/>
    <w:tmpl w:val="9E50EE7C"/>
    <w:lvl w:ilvl="0" w:tplc="859894F2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785"/>
        </w:tabs>
        <w:ind w:left="1785" w:hanging="420"/>
      </w:pPr>
      <w:rPr>
        <w:rFonts w:hint="default"/>
      </w:rPr>
    </w:lvl>
    <w:lvl w:ilvl="3" w:tplc="F8D0CD2C">
      <w:start w:val="1"/>
      <w:numFmt w:val="decimal"/>
      <w:lvlText w:val="%4．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4" w:tplc="859894F2">
      <w:start w:val="1"/>
      <w:numFmt w:val="bullet"/>
      <w:lvlText w:val="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11">
    <w:nsid w:val="16A56076"/>
    <w:multiLevelType w:val="hybridMultilevel"/>
    <w:tmpl w:val="A6A46F62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12">
    <w:nsid w:val="16B25B59"/>
    <w:multiLevelType w:val="hybridMultilevel"/>
    <w:tmpl w:val="435ECDA2"/>
    <w:lvl w:ilvl="0" w:tplc="351251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701413D"/>
    <w:multiLevelType w:val="multilevel"/>
    <w:tmpl w:val="14183FC2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10"/>
        </w:tabs>
        <w:ind w:left="6110" w:hanging="1700"/>
      </w:pPr>
      <w:rPr>
        <w:rFonts w:hint="eastAsia"/>
      </w:rPr>
    </w:lvl>
  </w:abstractNum>
  <w:abstractNum w:abstractNumId="14">
    <w:nsid w:val="2A146F61"/>
    <w:multiLevelType w:val="hybridMultilevel"/>
    <w:tmpl w:val="4FC47D92"/>
    <w:lvl w:ilvl="0" w:tplc="859894F2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15">
    <w:nsid w:val="2E7624C4"/>
    <w:multiLevelType w:val="hybridMultilevel"/>
    <w:tmpl w:val="7A6E424A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EDD0EF5"/>
    <w:multiLevelType w:val="hybridMultilevel"/>
    <w:tmpl w:val="C7FA5E38"/>
    <w:lvl w:ilvl="0" w:tplc="1D743B2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E16608"/>
    <w:multiLevelType w:val="multilevel"/>
    <w:tmpl w:val="4FC47D92"/>
    <w:lvl w:ilvl="0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18">
    <w:nsid w:val="31122A7D"/>
    <w:multiLevelType w:val="hybridMultilevel"/>
    <w:tmpl w:val="5FA25946"/>
    <w:lvl w:ilvl="0" w:tplc="6B225A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BECC05E">
      <w:numFmt w:val="none"/>
      <w:lvlText w:val=""/>
      <w:lvlJc w:val="left"/>
      <w:pPr>
        <w:tabs>
          <w:tab w:val="num" w:pos="360"/>
        </w:tabs>
      </w:pPr>
    </w:lvl>
    <w:lvl w:ilvl="2" w:tplc="72C44F6C">
      <w:numFmt w:val="none"/>
      <w:lvlText w:val=""/>
      <w:lvlJc w:val="left"/>
      <w:pPr>
        <w:tabs>
          <w:tab w:val="num" w:pos="360"/>
        </w:tabs>
      </w:pPr>
    </w:lvl>
    <w:lvl w:ilvl="3" w:tplc="5F4C513A">
      <w:numFmt w:val="none"/>
      <w:lvlText w:val=""/>
      <w:lvlJc w:val="left"/>
      <w:pPr>
        <w:tabs>
          <w:tab w:val="num" w:pos="360"/>
        </w:tabs>
      </w:pPr>
    </w:lvl>
    <w:lvl w:ilvl="4" w:tplc="8182D764">
      <w:numFmt w:val="none"/>
      <w:lvlText w:val=""/>
      <w:lvlJc w:val="left"/>
      <w:pPr>
        <w:tabs>
          <w:tab w:val="num" w:pos="360"/>
        </w:tabs>
      </w:pPr>
    </w:lvl>
    <w:lvl w:ilvl="5" w:tplc="A524F628">
      <w:numFmt w:val="none"/>
      <w:lvlText w:val=""/>
      <w:lvlJc w:val="left"/>
      <w:pPr>
        <w:tabs>
          <w:tab w:val="num" w:pos="360"/>
        </w:tabs>
      </w:pPr>
    </w:lvl>
    <w:lvl w:ilvl="6" w:tplc="FA88C1A8">
      <w:numFmt w:val="none"/>
      <w:lvlText w:val=""/>
      <w:lvlJc w:val="left"/>
      <w:pPr>
        <w:tabs>
          <w:tab w:val="num" w:pos="360"/>
        </w:tabs>
      </w:pPr>
    </w:lvl>
    <w:lvl w:ilvl="7" w:tplc="DF8A5F0A">
      <w:numFmt w:val="none"/>
      <w:lvlText w:val=""/>
      <w:lvlJc w:val="left"/>
      <w:pPr>
        <w:tabs>
          <w:tab w:val="num" w:pos="360"/>
        </w:tabs>
      </w:pPr>
    </w:lvl>
    <w:lvl w:ilvl="8" w:tplc="8A4636A6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320B10F6"/>
    <w:multiLevelType w:val="hybridMultilevel"/>
    <w:tmpl w:val="DA1879FA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20">
    <w:nsid w:val="3A4764A7"/>
    <w:multiLevelType w:val="hybridMultilevel"/>
    <w:tmpl w:val="8006E54E"/>
    <w:lvl w:ilvl="0" w:tplc="9440E20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0A0D73"/>
    <w:multiLevelType w:val="hybridMultilevel"/>
    <w:tmpl w:val="5DDE9FEE"/>
    <w:lvl w:ilvl="0" w:tplc="1D3CE1DE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46785C"/>
    <w:multiLevelType w:val="hybridMultilevel"/>
    <w:tmpl w:val="93C8F8CA"/>
    <w:lvl w:ilvl="0" w:tplc="EC1479C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4C509D"/>
    <w:multiLevelType w:val="hybridMultilevel"/>
    <w:tmpl w:val="DABE4FD0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A793A97"/>
    <w:multiLevelType w:val="hybridMultilevel"/>
    <w:tmpl w:val="C8C6FB10"/>
    <w:lvl w:ilvl="0" w:tplc="859894F2">
      <w:start w:val="1"/>
      <w:numFmt w:val="bullet"/>
      <w:lvlText w:val="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</w:abstractNum>
  <w:abstractNum w:abstractNumId="25">
    <w:nsid w:val="4D9E6293"/>
    <w:multiLevelType w:val="hybridMultilevel"/>
    <w:tmpl w:val="EA404BD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20E2C5B"/>
    <w:multiLevelType w:val="hybridMultilevel"/>
    <w:tmpl w:val="A3102F8C"/>
    <w:lvl w:ilvl="0" w:tplc="859894F2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>
    <w:nsid w:val="54906D7F"/>
    <w:multiLevelType w:val="hybridMultilevel"/>
    <w:tmpl w:val="DEB08C82"/>
    <w:lvl w:ilvl="0" w:tplc="6DE09B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5B2552B"/>
    <w:multiLevelType w:val="hybridMultilevel"/>
    <w:tmpl w:val="E5D830DA"/>
    <w:lvl w:ilvl="0" w:tplc="8A80ECE2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553224"/>
    <w:multiLevelType w:val="multilevel"/>
    <w:tmpl w:val="E69C79E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0">
    <w:nsid w:val="577565EB"/>
    <w:multiLevelType w:val="hybridMultilevel"/>
    <w:tmpl w:val="3DDA671A"/>
    <w:lvl w:ilvl="0" w:tplc="859894F2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859894F2">
      <w:start w:val="1"/>
      <w:numFmt w:val="bullet"/>
      <w:lvlText w:val="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31">
    <w:nsid w:val="58C13C96"/>
    <w:multiLevelType w:val="hybridMultilevel"/>
    <w:tmpl w:val="EBDAB4EE"/>
    <w:lvl w:ilvl="0" w:tplc="859894F2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5"/>
        </w:tabs>
        <w:ind w:left="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</w:abstractNum>
  <w:abstractNum w:abstractNumId="32">
    <w:nsid w:val="58CF3665"/>
    <w:multiLevelType w:val="hybridMultilevel"/>
    <w:tmpl w:val="FE36E1A6"/>
    <w:lvl w:ilvl="0" w:tplc="C848ED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E15B14"/>
    <w:multiLevelType w:val="hybridMultilevel"/>
    <w:tmpl w:val="584009BE"/>
    <w:lvl w:ilvl="0" w:tplc="FFFFFFFF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5FC95F70"/>
    <w:multiLevelType w:val="hybridMultilevel"/>
    <w:tmpl w:val="2490F830"/>
    <w:lvl w:ilvl="0" w:tplc="E3D2AF5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1862710"/>
    <w:multiLevelType w:val="hybridMultilevel"/>
    <w:tmpl w:val="91784092"/>
    <w:lvl w:ilvl="0" w:tplc="AFD8866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30914EB"/>
    <w:multiLevelType w:val="hybridMultilevel"/>
    <w:tmpl w:val="A698A2E2"/>
    <w:lvl w:ilvl="0" w:tplc="3A5ADD4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3586583"/>
    <w:multiLevelType w:val="hybridMultilevel"/>
    <w:tmpl w:val="4CF85EEC"/>
    <w:lvl w:ilvl="0" w:tplc="859894F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8">
    <w:nsid w:val="6B54322D"/>
    <w:multiLevelType w:val="hybridMultilevel"/>
    <w:tmpl w:val="DF36CD62"/>
    <w:lvl w:ilvl="0" w:tplc="0409001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CD86769"/>
    <w:multiLevelType w:val="hybridMultilevel"/>
    <w:tmpl w:val="F78071FA"/>
    <w:lvl w:ilvl="0" w:tplc="0409001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DEC55E9"/>
    <w:multiLevelType w:val="hybridMultilevel"/>
    <w:tmpl w:val="1DBAE1BC"/>
    <w:lvl w:ilvl="0" w:tplc="73A86F12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DEF4B93"/>
    <w:multiLevelType w:val="multilevel"/>
    <w:tmpl w:val="AC8276DE"/>
    <w:lvl w:ilvl="0">
      <w:start w:val="1"/>
      <w:numFmt w:val="decimal"/>
      <w:lvlText w:val="%1"/>
      <w:lvlJc w:val="left"/>
      <w:pPr>
        <w:tabs>
          <w:tab w:val="num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2">
    <w:nsid w:val="6E7C6AEF"/>
    <w:multiLevelType w:val="hybridMultilevel"/>
    <w:tmpl w:val="38F22A6E"/>
    <w:lvl w:ilvl="0" w:tplc="859894F2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</w:abstractNum>
  <w:abstractNum w:abstractNumId="43">
    <w:nsid w:val="6F457B96"/>
    <w:multiLevelType w:val="hybridMultilevel"/>
    <w:tmpl w:val="DF7E84DE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44">
    <w:nsid w:val="739E3816"/>
    <w:multiLevelType w:val="hybridMultilevel"/>
    <w:tmpl w:val="A62683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4232F59"/>
    <w:multiLevelType w:val="hybridMultilevel"/>
    <w:tmpl w:val="47503974"/>
    <w:lvl w:ilvl="0" w:tplc="613476F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61F5D6B"/>
    <w:multiLevelType w:val="hybridMultilevel"/>
    <w:tmpl w:val="93A483CC"/>
    <w:lvl w:ilvl="0" w:tplc="859894F2">
      <w:start w:val="1"/>
      <w:numFmt w:val="bullet"/>
      <w:lvlText w:val=""/>
      <w:lvlJc w:val="left"/>
      <w:pPr>
        <w:tabs>
          <w:tab w:val="num" w:pos="1021"/>
        </w:tabs>
        <w:ind w:left="102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1"/>
        </w:tabs>
        <w:ind w:left="14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1"/>
        </w:tabs>
        <w:ind w:left="18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1"/>
        </w:tabs>
        <w:ind w:left="22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1"/>
        </w:tabs>
        <w:ind w:left="27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1"/>
        </w:tabs>
        <w:ind w:left="31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1"/>
        </w:tabs>
        <w:ind w:left="35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1"/>
        </w:tabs>
        <w:ind w:left="39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1"/>
        </w:tabs>
        <w:ind w:left="4381" w:hanging="420"/>
      </w:pPr>
      <w:rPr>
        <w:rFonts w:ascii="Wingdings" w:hAnsi="Wingdings" w:hint="default"/>
      </w:rPr>
    </w:lvl>
  </w:abstractNum>
  <w:abstractNum w:abstractNumId="47">
    <w:nsid w:val="79E46187"/>
    <w:multiLevelType w:val="hybridMultilevel"/>
    <w:tmpl w:val="72AA6822"/>
    <w:lvl w:ilvl="0" w:tplc="859894F2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8">
    <w:nsid w:val="7AF02C81"/>
    <w:multiLevelType w:val="multilevel"/>
    <w:tmpl w:val="45B230FC"/>
    <w:lvl w:ilvl="0">
      <w:start w:val="1"/>
      <w:numFmt w:val="decimal"/>
      <w:pStyle w:val="11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9">
    <w:nsid w:val="7BA00241"/>
    <w:multiLevelType w:val="hybridMultilevel"/>
    <w:tmpl w:val="6E8EA1E0"/>
    <w:lvl w:ilvl="0" w:tplc="859894F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8"/>
  </w:num>
  <w:num w:numId="3">
    <w:abstractNumId w:val="41"/>
  </w:num>
  <w:num w:numId="4">
    <w:abstractNumId w:val="7"/>
  </w:num>
  <w:num w:numId="5">
    <w:abstractNumId w:val="13"/>
  </w:num>
  <w:num w:numId="6">
    <w:abstractNumId w:val="25"/>
  </w:num>
  <w:num w:numId="7">
    <w:abstractNumId w:val="24"/>
  </w:num>
  <w:num w:numId="8">
    <w:abstractNumId w:val="8"/>
  </w:num>
  <w:num w:numId="9">
    <w:abstractNumId w:val="43"/>
  </w:num>
  <w:num w:numId="10">
    <w:abstractNumId w:val="11"/>
  </w:num>
  <w:num w:numId="11">
    <w:abstractNumId w:val="19"/>
  </w:num>
  <w:num w:numId="12">
    <w:abstractNumId w:val="37"/>
  </w:num>
  <w:num w:numId="13">
    <w:abstractNumId w:val="42"/>
  </w:num>
  <w:num w:numId="14">
    <w:abstractNumId w:val="3"/>
  </w:num>
  <w:num w:numId="15">
    <w:abstractNumId w:val="46"/>
  </w:num>
  <w:num w:numId="16">
    <w:abstractNumId w:val="49"/>
  </w:num>
  <w:num w:numId="17">
    <w:abstractNumId w:val="31"/>
  </w:num>
  <w:num w:numId="18">
    <w:abstractNumId w:val="26"/>
  </w:num>
  <w:num w:numId="19">
    <w:abstractNumId w:val="14"/>
  </w:num>
  <w:num w:numId="20">
    <w:abstractNumId w:val="17"/>
  </w:num>
  <w:num w:numId="21">
    <w:abstractNumId w:val="10"/>
  </w:num>
  <w:num w:numId="22">
    <w:abstractNumId w:val="23"/>
  </w:num>
  <w:num w:numId="23">
    <w:abstractNumId w:val="15"/>
  </w:num>
  <w:num w:numId="24">
    <w:abstractNumId w:val="47"/>
  </w:num>
  <w:num w:numId="25">
    <w:abstractNumId w:val="33"/>
  </w:num>
  <w:num w:numId="26">
    <w:abstractNumId w:val="44"/>
  </w:num>
  <w:num w:numId="27">
    <w:abstractNumId w:val="12"/>
  </w:num>
  <w:num w:numId="28">
    <w:abstractNumId w:val="28"/>
  </w:num>
  <w:num w:numId="29">
    <w:abstractNumId w:val="35"/>
  </w:num>
  <w:num w:numId="30">
    <w:abstractNumId w:val="5"/>
  </w:num>
  <w:num w:numId="31">
    <w:abstractNumId w:val="36"/>
  </w:num>
  <w:num w:numId="32">
    <w:abstractNumId w:val="32"/>
  </w:num>
  <w:num w:numId="33">
    <w:abstractNumId w:val="2"/>
  </w:num>
  <w:num w:numId="34">
    <w:abstractNumId w:val="20"/>
  </w:num>
  <w:num w:numId="35">
    <w:abstractNumId w:val="34"/>
  </w:num>
  <w:num w:numId="36">
    <w:abstractNumId w:val="40"/>
  </w:num>
  <w:num w:numId="37">
    <w:abstractNumId w:val="16"/>
  </w:num>
  <w:num w:numId="38">
    <w:abstractNumId w:val="22"/>
  </w:num>
  <w:num w:numId="39">
    <w:abstractNumId w:val="21"/>
  </w:num>
  <w:num w:numId="40">
    <w:abstractNumId w:val="27"/>
  </w:num>
  <w:num w:numId="41">
    <w:abstractNumId w:val="29"/>
  </w:num>
  <w:num w:numId="42">
    <w:abstractNumId w:val="30"/>
  </w:num>
  <w:num w:numId="43">
    <w:abstractNumId w:val="39"/>
  </w:num>
  <w:num w:numId="44">
    <w:abstractNumId w:val="18"/>
  </w:num>
  <w:num w:numId="45">
    <w:abstractNumId w:val="4"/>
  </w:num>
  <w:num w:numId="46">
    <w:abstractNumId w:val="38"/>
  </w:num>
  <w:num w:numId="47">
    <w:abstractNumId w:val="0"/>
  </w:num>
  <w:num w:numId="48">
    <w:abstractNumId w:val="1"/>
  </w:num>
  <w:num w:numId="49">
    <w:abstractNumId w:val="9"/>
  </w:num>
  <w:num w:numId="50">
    <w:abstractNumId w:val="4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50"/>
    <w:rsid w:val="00012106"/>
    <w:rsid w:val="00040300"/>
    <w:rsid w:val="00084296"/>
    <w:rsid w:val="00090A58"/>
    <w:rsid w:val="000918F0"/>
    <w:rsid w:val="000C2370"/>
    <w:rsid w:val="000D1282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B694C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5E5"/>
    <w:rsid w:val="00276505"/>
    <w:rsid w:val="0028509A"/>
    <w:rsid w:val="002D30C2"/>
    <w:rsid w:val="002D644B"/>
    <w:rsid w:val="002E1D83"/>
    <w:rsid w:val="002E42C7"/>
    <w:rsid w:val="003061BF"/>
    <w:rsid w:val="0034446A"/>
    <w:rsid w:val="00350867"/>
    <w:rsid w:val="003541BB"/>
    <w:rsid w:val="00363FA6"/>
    <w:rsid w:val="00365160"/>
    <w:rsid w:val="003662AC"/>
    <w:rsid w:val="00385D9F"/>
    <w:rsid w:val="003A6CB8"/>
    <w:rsid w:val="003E7059"/>
    <w:rsid w:val="004021ED"/>
    <w:rsid w:val="00402BCE"/>
    <w:rsid w:val="004272CB"/>
    <w:rsid w:val="004310CA"/>
    <w:rsid w:val="0043267C"/>
    <w:rsid w:val="004369E9"/>
    <w:rsid w:val="00443419"/>
    <w:rsid w:val="00446BE5"/>
    <w:rsid w:val="00473520"/>
    <w:rsid w:val="00473D85"/>
    <w:rsid w:val="004A0811"/>
    <w:rsid w:val="004A28FF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40432"/>
    <w:rsid w:val="007A0987"/>
    <w:rsid w:val="007A7A44"/>
    <w:rsid w:val="007C0E33"/>
    <w:rsid w:val="007C58FA"/>
    <w:rsid w:val="007E4E93"/>
    <w:rsid w:val="00822FAA"/>
    <w:rsid w:val="00852578"/>
    <w:rsid w:val="008550D2"/>
    <w:rsid w:val="008925A4"/>
    <w:rsid w:val="00894001"/>
    <w:rsid w:val="00894D9E"/>
    <w:rsid w:val="008951F7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9E4482"/>
    <w:rsid w:val="009E7B85"/>
    <w:rsid w:val="00A20A4E"/>
    <w:rsid w:val="00A2777A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B05919"/>
    <w:rsid w:val="00B07706"/>
    <w:rsid w:val="00B07AA9"/>
    <w:rsid w:val="00B10D66"/>
    <w:rsid w:val="00B140E8"/>
    <w:rsid w:val="00B42046"/>
    <w:rsid w:val="00B479E4"/>
    <w:rsid w:val="00B608B3"/>
    <w:rsid w:val="00B74880"/>
    <w:rsid w:val="00B8023F"/>
    <w:rsid w:val="00B8639D"/>
    <w:rsid w:val="00B953F3"/>
    <w:rsid w:val="00BA401B"/>
    <w:rsid w:val="00BA488D"/>
    <w:rsid w:val="00BB1AB7"/>
    <w:rsid w:val="00BD0690"/>
    <w:rsid w:val="00BD4A7D"/>
    <w:rsid w:val="00BF2DF1"/>
    <w:rsid w:val="00C00068"/>
    <w:rsid w:val="00C35908"/>
    <w:rsid w:val="00C51144"/>
    <w:rsid w:val="00C64479"/>
    <w:rsid w:val="00CA0A29"/>
    <w:rsid w:val="00CA445A"/>
    <w:rsid w:val="00CA4707"/>
    <w:rsid w:val="00CB024D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03EB"/>
    <w:rsid w:val="00DE2476"/>
    <w:rsid w:val="00DF3CD8"/>
    <w:rsid w:val="00E044F6"/>
    <w:rsid w:val="00E20583"/>
    <w:rsid w:val="00E20FEF"/>
    <w:rsid w:val="00E2612F"/>
    <w:rsid w:val="00E2770B"/>
    <w:rsid w:val="00E27FE9"/>
    <w:rsid w:val="00E30DB2"/>
    <w:rsid w:val="00E502DA"/>
    <w:rsid w:val="00E66D13"/>
    <w:rsid w:val="00E7279E"/>
    <w:rsid w:val="00EC6B7A"/>
    <w:rsid w:val="00ED6A22"/>
    <w:rsid w:val="00EE080D"/>
    <w:rsid w:val="00F10470"/>
    <w:rsid w:val="00F17374"/>
    <w:rsid w:val="00F23563"/>
    <w:rsid w:val="00F24C39"/>
    <w:rsid w:val="00F523B5"/>
    <w:rsid w:val="00F82B7E"/>
    <w:rsid w:val="00FA04C8"/>
    <w:rsid w:val="00FB1CD3"/>
    <w:rsid w:val="00FB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00A4FDA1-EAE0-4D91-B7C4-0BF0B9C4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046"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rsid w:val="00957CC1"/>
    <w:pPr>
      <w:keepNext/>
      <w:keepLines/>
      <w:numPr>
        <w:numId w:val="5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aliases w:val="l2,H2,h2"/>
    <w:basedOn w:val="a"/>
    <w:next w:val="a0"/>
    <w:qFormat/>
    <w:rsid w:val="00957CC1"/>
    <w:pPr>
      <w:keepNext/>
      <w:keepLines/>
      <w:numPr>
        <w:ilvl w:val="1"/>
        <w:numId w:val="5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aliases w:val="H3,h3"/>
    <w:basedOn w:val="a"/>
    <w:next w:val="a0"/>
    <w:qFormat/>
    <w:rsid w:val="00957CC1"/>
    <w:pPr>
      <w:keepNext/>
      <w:keepLines/>
      <w:numPr>
        <w:ilvl w:val="2"/>
        <w:numId w:val="5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rsid w:val="00957CC1"/>
    <w:pPr>
      <w:keepNext/>
      <w:keepLines/>
      <w:numPr>
        <w:ilvl w:val="3"/>
        <w:numId w:val="5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rsid w:val="00957CC1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rsid w:val="00957CC1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rsid w:val="00957CC1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rsid w:val="00957CC1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rsid w:val="00957CC1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正文缩进 Char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1"/>
    <w:rsid w:val="00957CC1"/>
    <w:pPr>
      <w:ind w:firstLine="420"/>
    </w:pPr>
    <w:rPr>
      <w:rFonts w:ascii="Times New Roman" w:hAnsi="Times New Roman"/>
      <w:snapToGrid/>
      <w:kern w:val="2"/>
    </w:rPr>
  </w:style>
  <w:style w:type="paragraph" w:customStyle="1" w:styleId="11">
    <w:name w:val="测试文件样式1"/>
    <w:basedOn w:val="a"/>
    <w:rsid w:val="00957CC1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paragraph" w:styleId="12">
    <w:name w:val="toc 1"/>
    <w:basedOn w:val="a"/>
    <w:next w:val="a"/>
    <w:autoRedefine/>
    <w:uiPriority w:val="39"/>
    <w:rsid w:val="00957CC1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0">
    <w:name w:val="toc 2"/>
    <w:basedOn w:val="a"/>
    <w:next w:val="a"/>
    <w:autoRedefine/>
    <w:uiPriority w:val="39"/>
    <w:rsid w:val="00957CC1"/>
    <w:pPr>
      <w:ind w:left="210"/>
      <w:jc w:val="left"/>
    </w:pPr>
    <w:rPr>
      <w:rFonts w:ascii="Times New Roman" w:hAnsi="Times New Roman"/>
      <w:smallCaps/>
      <w:sz w:val="20"/>
    </w:rPr>
  </w:style>
  <w:style w:type="paragraph" w:styleId="a4">
    <w:name w:val="Body Text Indent"/>
    <w:basedOn w:val="a"/>
    <w:rsid w:val="00957CC1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a5">
    <w:name w:val="Date"/>
    <w:basedOn w:val="a"/>
    <w:next w:val="a"/>
    <w:rsid w:val="00957CC1"/>
    <w:rPr>
      <w:rFonts w:ascii="Times New Roman" w:hAnsi="Times New Roman"/>
      <w:snapToGrid/>
      <w:kern w:val="2"/>
      <w:sz w:val="24"/>
    </w:rPr>
  </w:style>
  <w:style w:type="paragraph" w:styleId="a6">
    <w:name w:val="footer"/>
    <w:basedOn w:val="a"/>
    <w:rsid w:val="00957CC1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styleId="a7">
    <w:name w:val="page number"/>
    <w:basedOn w:val="a1"/>
    <w:rsid w:val="00957CC1"/>
  </w:style>
  <w:style w:type="paragraph" w:styleId="a8">
    <w:name w:val="header"/>
    <w:basedOn w:val="a"/>
    <w:rsid w:val="00957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a9">
    <w:name w:val="Document Map"/>
    <w:basedOn w:val="a"/>
    <w:semiHidden/>
    <w:rsid w:val="00957CC1"/>
    <w:pPr>
      <w:shd w:val="clear" w:color="auto" w:fill="000080"/>
    </w:pPr>
  </w:style>
  <w:style w:type="paragraph" w:styleId="30">
    <w:name w:val="toc 3"/>
    <w:basedOn w:val="a"/>
    <w:next w:val="a"/>
    <w:autoRedefine/>
    <w:uiPriority w:val="39"/>
    <w:rsid w:val="00957CC1"/>
    <w:pPr>
      <w:ind w:left="420"/>
      <w:jc w:val="left"/>
    </w:pPr>
    <w:rPr>
      <w:rFonts w:ascii="Times New Roman" w:hAnsi="Times New Roman"/>
      <w:i/>
      <w:sz w:val="20"/>
    </w:rPr>
  </w:style>
  <w:style w:type="paragraph" w:styleId="40">
    <w:name w:val="toc 4"/>
    <w:basedOn w:val="a"/>
    <w:next w:val="a"/>
    <w:autoRedefine/>
    <w:semiHidden/>
    <w:rsid w:val="00957CC1"/>
    <w:pPr>
      <w:ind w:left="630"/>
      <w:jc w:val="left"/>
    </w:pPr>
    <w:rPr>
      <w:rFonts w:ascii="Times New Roman" w:hAnsi="Times New Roman"/>
      <w:sz w:val="18"/>
    </w:rPr>
  </w:style>
  <w:style w:type="paragraph" w:styleId="50">
    <w:name w:val="toc 5"/>
    <w:basedOn w:val="a"/>
    <w:next w:val="a"/>
    <w:autoRedefine/>
    <w:semiHidden/>
    <w:rsid w:val="00957CC1"/>
    <w:pPr>
      <w:ind w:left="84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autoRedefine/>
    <w:semiHidden/>
    <w:rsid w:val="00957CC1"/>
    <w:pPr>
      <w:ind w:left="1050"/>
      <w:jc w:val="left"/>
    </w:pPr>
    <w:rPr>
      <w:rFonts w:ascii="Times New Roman" w:hAnsi="Times New Roman"/>
      <w:sz w:val="18"/>
    </w:rPr>
  </w:style>
  <w:style w:type="paragraph" w:styleId="70">
    <w:name w:val="toc 7"/>
    <w:basedOn w:val="a"/>
    <w:next w:val="a"/>
    <w:autoRedefine/>
    <w:semiHidden/>
    <w:rsid w:val="00957CC1"/>
    <w:pPr>
      <w:ind w:left="1260"/>
      <w:jc w:val="left"/>
    </w:pPr>
    <w:rPr>
      <w:rFonts w:ascii="Times New Roman" w:hAnsi="Times New Roman"/>
      <w:sz w:val="18"/>
    </w:rPr>
  </w:style>
  <w:style w:type="paragraph" w:styleId="80">
    <w:name w:val="toc 8"/>
    <w:basedOn w:val="a"/>
    <w:next w:val="a"/>
    <w:autoRedefine/>
    <w:semiHidden/>
    <w:rsid w:val="00957CC1"/>
    <w:pPr>
      <w:ind w:left="1470"/>
      <w:jc w:val="left"/>
    </w:pPr>
    <w:rPr>
      <w:rFonts w:ascii="Times New Roman" w:hAnsi="Times New Roman"/>
      <w:sz w:val="18"/>
    </w:rPr>
  </w:style>
  <w:style w:type="paragraph" w:styleId="90">
    <w:name w:val="toc 9"/>
    <w:basedOn w:val="a"/>
    <w:next w:val="a"/>
    <w:autoRedefine/>
    <w:semiHidden/>
    <w:rsid w:val="00957CC1"/>
    <w:pPr>
      <w:ind w:left="1680"/>
      <w:jc w:val="left"/>
    </w:pPr>
    <w:rPr>
      <w:rFonts w:ascii="Times New Roman" w:hAnsi="Times New Roman"/>
      <w:sz w:val="18"/>
    </w:rPr>
  </w:style>
  <w:style w:type="character" w:styleId="aa">
    <w:name w:val="Hyperlink"/>
    <w:basedOn w:val="a1"/>
    <w:rsid w:val="00957CC1"/>
    <w:rPr>
      <w:color w:val="0000FF"/>
      <w:u w:val="single"/>
    </w:rPr>
  </w:style>
  <w:style w:type="character" w:styleId="ab">
    <w:name w:val="FollowedHyperlink"/>
    <w:basedOn w:val="a1"/>
    <w:rsid w:val="00957CC1"/>
    <w:rPr>
      <w:color w:val="800080"/>
      <w:u w:val="single"/>
    </w:rPr>
  </w:style>
  <w:style w:type="paragraph" w:styleId="21">
    <w:name w:val="Body Text Indent 2"/>
    <w:basedOn w:val="a"/>
    <w:rsid w:val="00957CC1"/>
    <w:pPr>
      <w:spacing w:line="360" w:lineRule="auto"/>
      <w:ind w:left="540"/>
    </w:pPr>
    <w:rPr>
      <w:rFonts w:ascii="宋体"/>
    </w:rPr>
  </w:style>
  <w:style w:type="paragraph" w:styleId="31">
    <w:name w:val="Body Text Indent 3"/>
    <w:basedOn w:val="a"/>
    <w:rsid w:val="00957CC1"/>
    <w:pPr>
      <w:spacing w:line="300" w:lineRule="auto"/>
      <w:ind w:left="525"/>
    </w:pPr>
  </w:style>
  <w:style w:type="table" w:styleId="ac">
    <w:name w:val="Table Grid"/>
    <w:basedOn w:val="a2"/>
    <w:rsid w:val="007E4E9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rsid w:val="0093454D"/>
    <w:pPr>
      <w:numPr>
        <w:numId w:val="41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1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link w:val="a0"/>
    <w:rsid w:val="007A7A44"/>
    <w:rPr>
      <w:kern w:val="2"/>
      <w:sz w:val="21"/>
    </w:rPr>
  </w:style>
  <w:style w:type="paragraph" w:styleId="ad">
    <w:name w:val="List Paragraph"/>
    <w:basedOn w:val="a"/>
    <w:uiPriority w:val="34"/>
    <w:qFormat/>
    <w:rsid w:val="001D7582"/>
    <w:pPr>
      <w:ind w:firstLineChars="200" w:firstLine="420"/>
    </w:pPr>
  </w:style>
  <w:style w:type="paragraph" w:styleId="ae">
    <w:name w:val="Balloon Text"/>
    <w:basedOn w:val="a"/>
    <w:link w:val="Char"/>
    <w:rsid w:val="00A84EC8"/>
    <w:rPr>
      <w:sz w:val="18"/>
      <w:szCs w:val="18"/>
    </w:rPr>
  </w:style>
  <w:style w:type="character" w:customStyle="1" w:styleId="Char">
    <w:name w:val="批注框文本 Char"/>
    <w:basedOn w:val="a1"/>
    <w:link w:val="ae"/>
    <w:rsid w:val="00A84EC8"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rsid w:val="00D1315C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AD6FB-DE95-4D40-A4C0-51BD47DCD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2244</TotalTime>
  <Pages>7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Microsoft</cp:lastModifiedBy>
  <cp:revision>20</cp:revision>
  <cp:lastPrinted>2002-04-30T08:36:00Z</cp:lastPrinted>
  <dcterms:created xsi:type="dcterms:W3CDTF">2016-03-02T09:07:00Z</dcterms:created>
  <dcterms:modified xsi:type="dcterms:W3CDTF">2017-06-13T02:07:00Z</dcterms:modified>
</cp:coreProperties>
</file>